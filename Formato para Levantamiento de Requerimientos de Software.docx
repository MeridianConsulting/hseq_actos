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hAnsi="Arial" w:cs="Arial"/>
        </w:rPr>
        <w:id w:val="-52629996"/>
        <w:docPartObj>
          <w:docPartGallery w:val="Cover Pages"/>
          <w:docPartUnique/>
        </w:docPartObj>
      </w:sdtPr>
      <w:sdtEndPr/>
      <w:sdtContent>
        <w:p w14:paraId="32B868C0" w14:textId="77777777" w:rsidR="004258C3" w:rsidRPr="008E60B4" w:rsidRDefault="004258C3">
          <w:pPr>
            <w:rPr>
              <w:rFonts w:ascii="Arial" w:hAnsi="Arial" w:cs="Arial"/>
              <w:noProof/>
              <w:lang w:eastAsia="es-CO"/>
            </w:rPr>
          </w:pPr>
          <w:r w:rsidRPr="008E60B4">
            <w:rPr>
              <w:rFonts w:ascii="Arial" w:hAnsi="Arial" w:cs="Arial"/>
              <w:noProof/>
              <w:lang w:eastAsia="es-CO"/>
            </w:rPr>
            <w:drawing>
              <wp:anchor distT="0" distB="0" distL="114300" distR="114300" simplePos="0" relativeHeight="251658240" behindDoc="1" locked="0" layoutInCell="1" allowOverlap="1" wp14:anchorId="2ED87656" wp14:editId="321C14CB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764780" cy="10043795"/>
                <wp:effectExtent l="0" t="0" r="762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Mesa de trabajo 1_1@300x-100.jp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64780" cy="10043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797590D" w14:textId="77777777" w:rsidR="004258C3" w:rsidRPr="008E60B4" w:rsidRDefault="004258C3">
          <w:pPr>
            <w:rPr>
              <w:rFonts w:ascii="Arial" w:hAnsi="Arial" w:cs="Arial"/>
              <w:noProof/>
              <w:lang w:eastAsia="es-CO"/>
            </w:rPr>
          </w:pPr>
        </w:p>
        <w:p w14:paraId="3440369E" w14:textId="77777777" w:rsidR="004258C3" w:rsidRPr="008E60B4" w:rsidRDefault="004258C3">
          <w:pPr>
            <w:rPr>
              <w:rFonts w:ascii="Arial" w:hAnsi="Arial" w:cs="Arial"/>
              <w:noProof/>
              <w:lang w:eastAsia="es-CO"/>
            </w:rPr>
          </w:pPr>
        </w:p>
        <w:p w14:paraId="1E7C1EA5" w14:textId="77777777" w:rsidR="004258C3" w:rsidRPr="008E60B4" w:rsidRDefault="004258C3" w:rsidP="007C6A33">
          <w:pPr>
            <w:spacing w:line="240" w:lineRule="auto"/>
            <w:contextualSpacing/>
            <w:rPr>
              <w:rFonts w:ascii="Arial" w:hAnsi="Arial" w:cs="Arial"/>
              <w:noProof/>
              <w:lang w:eastAsia="es-CO"/>
            </w:rPr>
          </w:pPr>
        </w:p>
        <w:p w14:paraId="1AB07237" w14:textId="77777777" w:rsidR="004258C3" w:rsidRPr="008E60B4" w:rsidRDefault="004258C3" w:rsidP="007C6A33">
          <w:pPr>
            <w:spacing w:line="240" w:lineRule="auto"/>
            <w:contextualSpacing/>
            <w:rPr>
              <w:rFonts w:ascii="Arial" w:hAnsi="Arial" w:cs="Arial"/>
              <w:noProof/>
              <w:sz w:val="52"/>
              <w:lang w:eastAsia="es-CO"/>
            </w:rPr>
          </w:pPr>
        </w:p>
        <w:p w14:paraId="56BD0BF2" w14:textId="77777777" w:rsidR="004258C3" w:rsidRPr="002D5E23" w:rsidRDefault="00287AF3" w:rsidP="002D5E23">
          <w:pPr>
            <w:tabs>
              <w:tab w:val="left" w:pos="2340"/>
            </w:tabs>
            <w:spacing w:line="2" w:lineRule="atLeast"/>
            <w:contextualSpacing/>
            <w:rPr>
              <w:rFonts w:ascii="Arial" w:hAnsi="Arial" w:cs="Arial"/>
              <w:b/>
              <w:noProof/>
              <w:sz w:val="40"/>
              <w:lang w:eastAsia="es-CO"/>
            </w:rPr>
          </w:pPr>
          <w:r w:rsidRPr="002D5E23">
            <w:rPr>
              <w:rFonts w:ascii="Arial" w:hAnsi="Arial" w:cs="Arial"/>
              <w:b/>
              <w:noProof/>
              <w:sz w:val="40"/>
              <w:lang w:eastAsia="es-CO"/>
            </w:rPr>
            <w:tab/>
          </w:r>
        </w:p>
        <w:p w14:paraId="6D1BC82B" w14:textId="77777777" w:rsid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48"/>
            </w:rPr>
          </w:pPr>
          <w:r w:rsidRPr="002D5E23">
            <w:rPr>
              <w:rFonts w:ascii="Arial" w:hAnsi="Arial" w:cs="Arial"/>
              <w:b/>
              <w:sz w:val="48"/>
            </w:rPr>
            <w:t>Formato para</w:t>
          </w:r>
        </w:p>
        <w:p w14:paraId="719A28FF" w14:textId="77777777" w:rsid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48"/>
            </w:rPr>
          </w:pPr>
          <w:r w:rsidRPr="002D5E23">
            <w:rPr>
              <w:rFonts w:ascii="Arial" w:hAnsi="Arial" w:cs="Arial"/>
              <w:b/>
              <w:sz w:val="48"/>
            </w:rPr>
            <w:t>Levantamiento de</w:t>
          </w:r>
        </w:p>
        <w:p w14:paraId="3B4F1A7D" w14:textId="77777777" w:rsid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48"/>
            </w:rPr>
          </w:pPr>
          <w:r w:rsidRPr="002D5E23">
            <w:rPr>
              <w:rFonts w:ascii="Arial" w:hAnsi="Arial" w:cs="Arial"/>
              <w:b/>
              <w:sz w:val="48"/>
            </w:rPr>
            <w:t>Requerimientos de</w:t>
          </w:r>
        </w:p>
        <w:p w14:paraId="647B7383" w14:textId="045F63E4" w:rsidR="008E60B4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48"/>
            </w:rPr>
          </w:pPr>
          <w:r w:rsidRPr="002D5E23">
            <w:rPr>
              <w:rFonts w:ascii="Arial" w:hAnsi="Arial" w:cs="Arial"/>
              <w:b/>
              <w:sz w:val="48"/>
            </w:rPr>
            <w:t>Software</w:t>
          </w:r>
        </w:p>
        <w:p w14:paraId="4B08DB27" w14:textId="77777777" w:rsid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72"/>
            </w:rPr>
          </w:pPr>
        </w:p>
        <w:p w14:paraId="067B89E8" w14:textId="7D29E0C6" w:rsidR="002D5E23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24"/>
              <w:szCs w:val="24"/>
            </w:rPr>
          </w:pPr>
          <w:r w:rsidRPr="002D5E23">
            <w:rPr>
              <w:rFonts w:ascii="Arial" w:hAnsi="Arial" w:cs="Arial"/>
              <w:b/>
              <w:sz w:val="24"/>
              <w:szCs w:val="24"/>
            </w:rPr>
            <w:t>Nombre del Proyecto:</w:t>
          </w:r>
        </w:p>
        <w:p w14:paraId="2DCC395E" w14:textId="123C4904" w:rsidR="002D5E23" w:rsidRDefault="002D5E23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  <w:r w:rsidRPr="002D5E23">
            <w:rPr>
              <w:rFonts w:ascii="Arial" w:hAnsi="Arial" w:cs="Arial"/>
              <w:sz w:val="24"/>
              <w:szCs w:val="24"/>
            </w:rPr>
            <w:t xml:space="preserve">Plataforma de Reporte de </w:t>
          </w:r>
          <w:r w:rsidR="00CE6D00">
            <w:rPr>
              <w:rFonts w:ascii="Arial" w:hAnsi="Arial" w:cs="Arial"/>
              <w:sz w:val="24"/>
              <w:szCs w:val="24"/>
            </w:rPr>
            <w:t>incidentes, hallazgos y conversaciones (actos y condiciones inseguras”</w:t>
          </w:r>
        </w:p>
        <w:p w14:paraId="1E24B03F" w14:textId="77777777" w:rsidR="002D5E23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</w:p>
        <w:p w14:paraId="205B1A84" w14:textId="7BF463DA" w:rsidR="002D5E23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24"/>
              <w:szCs w:val="24"/>
            </w:rPr>
          </w:pPr>
          <w:r w:rsidRPr="002D5E23">
            <w:rPr>
              <w:rFonts w:ascii="Arial" w:hAnsi="Arial" w:cs="Arial"/>
              <w:b/>
              <w:sz w:val="24"/>
              <w:szCs w:val="24"/>
            </w:rPr>
            <w:t>Área Solicitante:</w:t>
          </w:r>
        </w:p>
        <w:p w14:paraId="69A79788" w14:textId="31D5ACFE" w:rsidR="002D5E23" w:rsidRDefault="00CE6D00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Departamento de HSEQ</w:t>
          </w:r>
        </w:p>
        <w:p w14:paraId="008A1258" w14:textId="77777777" w:rsidR="002D5E23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</w:p>
        <w:p w14:paraId="6A7527BB" w14:textId="28294F63" w:rsidR="002D5E23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24"/>
              <w:szCs w:val="24"/>
            </w:rPr>
          </w:pPr>
          <w:r w:rsidRPr="002D5E23">
            <w:rPr>
              <w:rFonts w:ascii="Arial" w:hAnsi="Arial" w:cs="Arial"/>
              <w:b/>
              <w:sz w:val="24"/>
              <w:szCs w:val="24"/>
            </w:rPr>
            <w:t>Solicitado por:</w:t>
          </w:r>
        </w:p>
        <w:p w14:paraId="53D75098" w14:textId="673F4910" w:rsidR="002D5E23" w:rsidRDefault="00CE6D00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Luis Miguel Guevara </w:t>
          </w:r>
        </w:p>
        <w:p w14:paraId="01E2DAC2" w14:textId="6F39914E" w:rsidR="00CE6D00" w:rsidRDefault="00CE6D00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Michael </w:t>
          </w:r>
          <w:proofErr w:type="spellStart"/>
          <w:r>
            <w:rPr>
              <w:rFonts w:ascii="Arial" w:hAnsi="Arial" w:cs="Arial"/>
              <w:sz w:val="24"/>
              <w:szCs w:val="24"/>
            </w:rPr>
            <w:t>Stiven</w:t>
          </w:r>
          <w:proofErr w:type="spellEnd"/>
          <w:r>
            <w:rPr>
              <w:rFonts w:ascii="Arial" w:hAnsi="Arial" w:cs="Arial"/>
              <w:sz w:val="24"/>
              <w:szCs w:val="24"/>
            </w:rPr>
            <w:t xml:space="preserve"> Ruiz </w:t>
          </w:r>
        </w:p>
        <w:p w14:paraId="69FCD0A5" w14:textId="77777777" w:rsidR="002D5E23" w:rsidRDefault="002D5E23" w:rsidP="00260594">
          <w:pPr>
            <w:spacing w:line="2" w:lineRule="atLeast"/>
            <w:contextualSpacing/>
            <w:rPr>
              <w:rFonts w:ascii="Arial" w:hAnsi="Arial" w:cs="Arial"/>
              <w:sz w:val="24"/>
              <w:szCs w:val="24"/>
            </w:rPr>
          </w:pPr>
        </w:p>
        <w:p w14:paraId="22DD4820" w14:textId="77777777" w:rsidR="002D5E23" w:rsidRPr="002D5E23" w:rsidRDefault="002D5E23" w:rsidP="00260594">
          <w:pPr>
            <w:spacing w:line="2" w:lineRule="atLeast"/>
            <w:contextualSpacing/>
            <w:rPr>
              <w:rFonts w:ascii="Arial" w:hAnsi="Arial" w:cs="Arial"/>
              <w:b/>
              <w:sz w:val="24"/>
              <w:szCs w:val="24"/>
            </w:rPr>
          </w:pPr>
        </w:p>
        <w:p w14:paraId="32B52890" w14:textId="62E0C892" w:rsidR="003843B3" w:rsidRPr="008E60B4" w:rsidRDefault="007C6A33" w:rsidP="00260594">
          <w:pPr>
            <w:spacing w:line="2" w:lineRule="atLeast"/>
            <w:contextualSpacing/>
            <w:rPr>
              <w:rFonts w:ascii="Arial" w:hAnsi="Arial" w:cs="Arial"/>
              <w:b/>
              <w:sz w:val="72"/>
            </w:rPr>
          </w:pPr>
          <w:r w:rsidRPr="008E60B4">
            <w:rPr>
              <w:rFonts w:ascii="Arial" w:hAnsi="Arial" w:cs="Arial"/>
              <w:b/>
              <w:sz w:val="72"/>
            </w:rPr>
            <w:t xml:space="preserve">  </w:t>
          </w:r>
        </w:p>
        <w:p w14:paraId="792E8D87" w14:textId="77777777" w:rsidR="003843B3" w:rsidRPr="008E60B4" w:rsidRDefault="003843B3" w:rsidP="00260594">
          <w:pPr>
            <w:spacing w:line="2" w:lineRule="atLeast"/>
            <w:contextualSpacing/>
            <w:rPr>
              <w:rFonts w:ascii="Arial" w:hAnsi="Arial" w:cs="Arial"/>
              <w:b/>
              <w:sz w:val="72"/>
            </w:rPr>
          </w:pPr>
        </w:p>
        <w:p w14:paraId="29C32D9D" w14:textId="6AE1F2DA" w:rsidR="007C6A33" w:rsidRPr="008E60B4" w:rsidRDefault="00260594" w:rsidP="00260594">
          <w:pPr>
            <w:spacing w:line="2" w:lineRule="atLeast"/>
            <w:contextualSpacing/>
            <w:rPr>
              <w:rFonts w:ascii="Arial" w:hAnsi="Arial" w:cs="Arial"/>
              <w:b/>
              <w:sz w:val="72"/>
            </w:rPr>
          </w:pPr>
          <w:r w:rsidRPr="008E60B4">
            <w:rPr>
              <w:rFonts w:ascii="Arial" w:hAnsi="Arial" w:cs="Arial"/>
              <w:b/>
              <w:sz w:val="56"/>
            </w:rPr>
            <w:tab/>
          </w:r>
        </w:p>
        <w:p w14:paraId="3FB99D2D" w14:textId="77777777" w:rsidR="007C6A33" w:rsidRPr="008E60B4" w:rsidRDefault="007C6A33" w:rsidP="007C6A33">
          <w:pPr>
            <w:spacing w:line="240" w:lineRule="auto"/>
            <w:contextualSpacing/>
            <w:rPr>
              <w:rFonts w:ascii="Arial" w:hAnsi="Arial" w:cs="Arial"/>
              <w:b/>
            </w:rPr>
          </w:pPr>
        </w:p>
        <w:p w14:paraId="4ECFA994" w14:textId="77777777" w:rsidR="007C6A33" w:rsidRPr="008E60B4" w:rsidRDefault="007C6A33" w:rsidP="007C6A33">
          <w:pPr>
            <w:spacing w:line="240" w:lineRule="auto"/>
            <w:contextualSpacing/>
            <w:rPr>
              <w:rFonts w:ascii="Arial" w:hAnsi="Arial" w:cs="Arial"/>
              <w:b/>
            </w:rPr>
          </w:pPr>
        </w:p>
        <w:p w14:paraId="226DFE5D" w14:textId="77777777" w:rsidR="007C6A33" w:rsidRPr="008E60B4" w:rsidRDefault="007C6A33" w:rsidP="007C6A33">
          <w:pPr>
            <w:tabs>
              <w:tab w:val="left" w:pos="3495"/>
            </w:tabs>
            <w:rPr>
              <w:rFonts w:ascii="Arial" w:hAnsi="Arial" w:cs="Arial"/>
              <w:b/>
            </w:rPr>
          </w:pPr>
          <w:r w:rsidRPr="008E60B4">
            <w:rPr>
              <w:rFonts w:ascii="Arial" w:hAnsi="Arial" w:cs="Arial"/>
              <w:b/>
            </w:rPr>
            <w:tab/>
          </w:r>
        </w:p>
        <w:p w14:paraId="0D7402E9" w14:textId="77777777" w:rsidR="00480BA0" w:rsidRPr="008E60B4" w:rsidRDefault="00480BA0" w:rsidP="007C6A33">
          <w:pPr>
            <w:tabs>
              <w:tab w:val="left" w:pos="3495"/>
            </w:tabs>
            <w:rPr>
              <w:rFonts w:ascii="Arial" w:hAnsi="Arial" w:cs="Arial"/>
              <w:b/>
            </w:rPr>
          </w:pPr>
        </w:p>
        <w:p w14:paraId="6CE0402E" w14:textId="77777777" w:rsidR="00480BA0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143D07DA" w14:textId="77777777" w:rsidR="002D5E23" w:rsidRPr="008E60B4" w:rsidRDefault="002D5E23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tbl>
          <w:tblPr>
            <w:tblW w:w="9067" w:type="dxa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70" w:type="dxa"/>
              <w:right w:w="70" w:type="dxa"/>
            </w:tblCellMar>
            <w:tblLook w:val="0000" w:firstRow="0" w:lastRow="0" w:firstColumn="0" w:lastColumn="0" w:noHBand="0" w:noVBand="0"/>
          </w:tblPr>
          <w:tblGrid>
            <w:gridCol w:w="1555"/>
            <w:gridCol w:w="1842"/>
            <w:gridCol w:w="1560"/>
            <w:gridCol w:w="2268"/>
            <w:gridCol w:w="1842"/>
          </w:tblGrid>
          <w:tr w:rsidR="00480BA0" w:rsidRPr="008E60B4" w14:paraId="73696A76" w14:textId="77777777" w:rsidTr="00A275A1">
            <w:trPr>
              <w:trHeight w:val="320"/>
              <w:jc w:val="center"/>
            </w:trPr>
            <w:tc>
              <w:tcPr>
                <w:tcW w:w="9067" w:type="dxa"/>
                <w:gridSpan w:val="5"/>
                <w:shd w:val="clear" w:color="auto" w:fill="FFFFFF" w:themeFill="background1"/>
                <w:vAlign w:val="center"/>
              </w:tcPr>
              <w:p w14:paraId="0B666CD2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8E60B4">
                  <w:rPr>
                    <w:rFonts w:ascii="Arial" w:hAnsi="Arial" w:cs="Arial"/>
                    <w:b/>
                    <w:bCs/>
                  </w:rPr>
                  <w:t>CONTROL DE CAMBIOS DE DOCUMENTOS</w:t>
                </w:r>
              </w:p>
            </w:tc>
          </w:tr>
          <w:tr w:rsidR="00480BA0" w:rsidRPr="008E60B4" w14:paraId="0CF2332D" w14:textId="77777777" w:rsidTr="00A275A1">
            <w:trPr>
              <w:trHeight w:val="410"/>
              <w:jc w:val="center"/>
            </w:trPr>
            <w:tc>
              <w:tcPr>
                <w:tcW w:w="1555" w:type="dxa"/>
                <w:shd w:val="clear" w:color="auto" w:fill="FFFFFF" w:themeFill="background1"/>
                <w:vAlign w:val="center"/>
              </w:tcPr>
              <w:p w14:paraId="2E2624E0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8E60B4">
                  <w:rPr>
                    <w:rFonts w:ascii="Arial" w:hAnsi="Arial" w:cs="Arial"/>
                    <w:b/>
                    <w:bCs/>
                  </w:rPr>
                  <w:t>VERSIÓN No.</w:t>
                </w:r>
              </w:p>
            </w:tc>
            <w:tc>
              <w:tcPr>
                <w:tcW w:w="1842" w:type="dxa"/>
                <w:shd w:val="clear" w:color="auto" w:fill="FFFFFF" w:themeFill="background1"/>
                <w:vAlign w:val="center"/>
              </w:tcPr>
              <w:p w14:paraId="08617E52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8E60B4">
                  <w:rPr>
                    <w:rFonts w:ascii="Arial" w:hAnsi="Arial" w:cs="Arial"/>
                    <w:b/>
                    <w:bCs/>
                  </w:rPr>
                  <w:t>CONCEPTO CAMBIO</w:t>
                </w:r>
              </w:p>
            </w:tc>
            <w:tc>
              <w:tcPr>
                <w:tcW w:w="1560" w:type="dxa"/>
                <w:shd w:val="clear" w:color="auto" w:fill="FFFFFF" w:themeFill="background1"/>
                <w:vAlign w:val="center"/>
              </w:tcPr>
              <w:p w14:paraId="1F37B435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8E60B4">
                  <w:rPr>
                    <w:rFonts w:ascii="Arial" w:hAnsi="Arial" w:cs="Arial"/>
                    <w:b/>
                    <w:bCs/>
                  </w:rPr>
                  <w:t>FECHA</w:t>
                </w:r>
              </w:p>
            </w:tc>
            <w:tc>
              <w:tcPr>
                <w:tcW w:w="2268" w:type="dxa"/>
                <w:shd w:val="clear" w:color="auto" w:fill="FFFFFF" w:themeFill="background1"/>
                <w:vAlign w:val="center"/>
              </w:tcPr>
              <w:p w14:paraId="3709135F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8E60B4">
                  <w:rPr>
                    <w:rFonts w:ascii="Arial" w:hAnsi="Arial" w:cs="Arial"/>
                    <w:b/>
                    <w:bCs/>
                  </w:rPr>
                  <w:t>ELABORADO POR</w:t>
                </w:r>
              </w:p>
            </w:tc>
            <w:tc>
              <w:tcPr>
                <w:tcW w:w="1842" w:type="dxa"/>
                <w:shd w:val="clear" w:color="auto" w:fill="FFFFFF" w:themeFill="background1"/>
                <w:vAlign w:val="center"/>
              </w:tcPr>
              <w:p w14:paraId="7238ED3D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8E60B4">
                  <w:rPr>
                    <w:rFonts w:ascii="Arial" w:hAnsi="Arial" w:cs="Arial"/>
                    <w:b/>
                    <w:bCs/>
                  </w:rPr>
                  <w:t>APROBADO POR</w:t>
                </w:r>
              </w:p>
            </w:tc>
          </w:tr>
          <w:tr w:rsidR="00480BA0" w:rsidRPr="008E60B4" w14:paraId="58FFCBA5" w14:textId="77777777" w:rsidTr="00A275A1">
            <w:trPr>
              <w:trHeight w:val="421"/>
              <w:jc w:val="center"/>
            </w:trPr>
            <w:tc>
              <w:tcPr>
                <w:tcW w:w="1555" w:type="dxa"/>
                <w:vAlign w:val="center"/>
              </w:tcPr>
              <w:p w14:paraId="42A1FC1F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</w:rPr>
                </w:pPr>
                <w:r w:rsidRPr="008E60B4">
                  <w:rPr>
                    <w:rFonts w:ascii="Arial" w:hAnsi="Arial" w:cs="Arial"/>
                  </w:rPr>
                  <w:t>01</w:t>
                </w:r>
              </w:p>
            </w:tc>
            <w:tc>
              <w:tcPr>
                <w:tcW w:w="1842" w:type="dxa"/>
                <w:vAlign w:val="center"/>
              </w:tcPr>
              <w:p w14:paraId="5B5202A2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</w:rPr>
                </w:pPr>
                <w:r w:rsidRPr="008E60B4">
                  <w:rPr>
                    <w:rFonts w:ascii="Arial" w:hAnsi="Arial" w:cs="Arial"/>
                  </w:rPr>
                  <w:t>Creación del docum</w:t>
                </w:r>
                <w:bookmarkStart w:id="0" w:name="_GoBack"/>
                <w:bookmarkEnd w:id="0"/>
                <w:r w:rsidRPr="008E60B4">
                  <w:rPr>
                    <w:rFonts w:ascii="Arial" w:hAnsi="Arial" w:cs="Arial"/>
                  </w:rPr>
                  <w:t>ento</w:t>
                </w:r>
              </w:p>
            </w:tc>
            <w:tc>
              <w:tcPr>
                <w:tcW w:w="1560" w:type="dxa"/>
                <w:vAlign w:val="center"/>
              </w:tcPr>
              <w:p w14:paraId="743BE4BA" w14:textId="0C10D2AF" w:rsidR="00480BA0" w:rsidRPr="008E60B4" w:rsidRDefault="00D92500" w:rsidP="00A275A1">
                <w:pPr>
                  <w:jc w:val="center"/>
                  <w:rPr>
                    <w:rFonts w:ascii="Arial" w:hAnsi="Arial" w:cs="Arial"/>
                  </w:rPr>
                </w:pPr>
                <w:r>
                  <w:rPr>
                    <w:rFonts w:ascii="Arial" w:hAnsi="Arial" w:cs="Arial"/>
                  </w:rPr>
                  <w:t>19/06</w:t>
                </w:r>
                <w:r w:rsidR="00480BA0" w:rsidRPr="008E60B4">
                  <w:rPr>
                    <w:rFonts w:ascii="Arial" w:hAnsi="Arial" w:cs="Arial"/>
                  </w:rPr>
                  <w:t>/2025</w:t>
                </w:r>
              </w:p>
            </w:tc>
            <w:tc>
              <w:tcPr>
                <w:tcW w:w="2268" w:type="dxa"/>
                <w:vAlign w:val="center"/>
              </w:tcPr>
              <w:p w14:paraId="38C2B8A5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</w:rPr>
                </w:pPr>
                <w:r w:rsidRPr="008E60B4">
                  <w:rPr>
                    <w:rFonts w:ascii="Arial" w:hAnsi="Arial" w:cs="Arial"/>
                  </w:rPr>
                  <w:t>Jose M. Lopez</w:t>
                </w:r>
              </w:p>
              <w:p w14:paraId="21325C33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</w:rPr>
                </w:pPr>
                <w:r w:rsidRPr="008E60B4">
                  <w:rPr>
                    <w:rFonts w:ascii="Arial" w:hAnsi="Arial" w:cs="Arial"/>
                  </w:rPr>
                  <w:t>Aprendiz Sena</w:t>
                </w:r>
              </w:p>
            </w:tc>
            <w:tc>
              <w:tcPr>
                <w:tcW w:w="1842" w:type="dxa"/>
                <w:vAlign w:val="center"/>
              </w:tcPr>
              <w:p w14:paraId="2407C43B" w14:textId="77777777" w:rsidR="00480BA0" w:rsidRPr="008E60B4" w:rsidRDefault="00480BA0" w:rsidP="00A275A1">
                <w:pPr>
                  <w:jc w:val="center"/>
                  <w:rPr>
                    <w:rFonts w:ascii="Arial" w:hAnsi="Arial" w:cs="Arial"/>
                  </w:rPr>
                </w:pPr>
                <w:r w:rsidRPr="008E60B4">
                  <w:rPr>
                    <w:rFonts w:ascii="Arial" w:hAnsi="Arial" w:cs="Arial"/>
                  </w:rPr>
                  <w:t>Gerente General</w:t>
                </w:r>
              </w:p>
            </w:tc>
          </w:tr>
        </w:tbl>
        <w:p w14:paraId="74B7E7BA" w14:textId="77777777" w:rsidR="00480BA0" w:rsidRPr="008E60B4" w:rsidRDefault="00480BA0" w:rsidP="00480BA0">
          <w:pPr>
            <w:ind w:left="2832"/>
            <w:rPr>
              <w:rFonts w:ascii="Arial" w:hAnsi="Arial" w:cs="Arial"/>
              <w:b/>
            </w:rPr>
          </w:pPr>
        </w:p>
        <w:p w14:paraId="4CBC634C" w14:textId="77777777" w:rsidR="00480BA0" w:rsidRPr="008E60B4" w:rsidRDefault="00480BA0" w:rsidP="00480BA0">
          <w:pPr>
            <w:ind w:left="2832"/>
            <w:rPr>
              <w:rFonts w:ascii="Arial" w:hAnsi="Arial" w:cs="Arial"/>
              <w:b/>
            </w:rPr>
          </w:pPr>
        </w:p>
        <w:p w14:paraId="624C49F4" w14:textId="4E41C8AD" w:rsidR="00480BA0" w:rsidRPr="008E60B4" w:rsidRDefault="00480BA0" w:rsidP="00480BA0">
          <w:pPr>
            <w:ind w:left="2832"/>
            <w:rPr>
              <w:rFonts w:ascii="Arial" w:hAnsi="Arial" w:cs="Arial"/>
              <w:b/>
            </w:rPr>
          </w:pPr>
          <w:r w:rsidRPr="008E60B4">
            <w:rPr>
              <w:rFonts w:ascii="Arial" w:hAnsi="Arial" w:cs="Arial"/>
              <w:b/>
            </w:rPr>
            <w:t xml:space="preserve">Tipo de Copia </w:t>
          </w:r>
        </w:p>
        <w:p w14:paraId="23BDEE22" w14:textId="77777777" w:rsidR="00480BA0" w:rsidRPr="008E60B4" w:rsidRDefault="00480BA0" w:rsidP="00480BA0">
          <w:pPr>
            <w:ind w:left="2832"/>
            <w:rPr>
              <w:rFonts w:ascii="Arial" w:hAnsi="Arial" w:cs="Arial"/>
              <w:b/>
            </w:rPr>
          </w:pPr>
          <w:r w:rsidRPr="008E60B4">
            <w:rPr>
              <w:rFonts w:ascii="Arial" w:hAnsi="Arial" w:cs="Arial"/>
              <w:b/>
            </w:rPr>
            <w:tab/>
          </w:r>
          <w:r w:rsidRPr="008E60B4">
            <w:rPr>
              <w:rFonts w:ascii="Arial" w:hAnsi="Arial" w:cs="Arial"/>
              <w:b/>
            </w:rPr>
            <w:tab/>
          </w:r>
          <w:r w:rsidRPr="008E60B4">
            <w:rPr>
              <w:rFonts w:ascii="Arial" w:hAnsi="Arial" w:cs="Arial"/>
              <w:b/>
            </w:rPr>
            <w:tab/>
            <w:t>Controlada (X)</w:t>
          </w:r>
        </w:p>
        <w:p w14:paraId="486555AF" w14:textId="77777777" w:rsidR="00480BA0" w:rsidRPr="008E60B4" w:rsidRDefault="00480BA0" w:rsidP="00480BA0">
          <w:pPr>
            <w:ind w:left="2832"/>
            <w:rPr>
              <w:rFonts w:ascii="Arial" w:hAnsi="Arial" w:cs="Arial"/>
              <w:b/>
            </w:rPr>
          </w:pPr>
          <w:r w:rsidRPr="008E60B4">
            <w:rPr>
              <w:rFonts w:ascii="Arial" w:hAnsi="Arial" w:cs="Arial"/>
              <w:b/>
            </w:rPr>
            <w:tab/>
          </w:r>
          <w:r w:rsidRPr="008E60B4">
            <w:rPr>
              <w:rFonts w:ascii="Arial" w:hAnsi="Arial" w:cs="Arial"/>
              <w:b/>
            </w:rPr>
            <w:tab/>
          </w:r>
          <w:r w:rsidRPr="008E60B4">
            <w:rPr>
              <w:rFonts w:ascii="Arial" w:hAnsi="Arial" w:cs="Arial"/>
              <w:b/>
            </w:rPr>
            <w:tab/>
            <w:t>No Controlada ( )</w:t>
          </w:r>
        </w:p>
        <w:p w14:paraId="2DFBF48E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30404534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50DAEA74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217FA446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4AC835C7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61C033C3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6C766530" w14:textId="77777777" w:rsidR="00480BA0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3C391B6A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75DD7757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4C382989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219E3A06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4E24B612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7169ABB9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7DEDDA94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28E76211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4FA9FB38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14BA4EB4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7DBCA220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lastRenderedPageBreak/>
            <w:t xml:space="preserve">1.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Objetivo del Proyecto</w:t>
          </w:r>
        </w:p>
        <w:p w14:paraId="19A13636" w14:textId="323CB995" w:rsidR="00D71E17" w:rsidRPr="00872198" w:rsidRDefault="00872198" w:rsidP="00872198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872198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Diseñar y desarrollar una plataforma web que permita a los colaboradores reportar </w:t>
          </w:r>
          <w:r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conversaciones, reporte de incidentes, hallazgos </w:t>
          </w:r>
          <w:r w:rsidRPr="00872198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condiciones y actos inseguros</w:t>
          </w:r>
          <w:r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,</w:t>
          </w:r>
          <w:r w:rsidRPr="00872198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 de manera rápida, trazable y accesible desde dispositivos móviles y escritorio, centralizando la información para su análisis y gestión.</w:t>
          </w:r>
        </w:p>
        <w:p w14:paraId="6DB17C3F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1C67CB13">
              <v:rect id="_x0000_i1025" style="width:0;height:1.5pt" o:hralign="center" o:hrstd="t" o:hr="t" fillcolor="#a0a0a0" stroked="f"/>
            </w:pict>
          </w:r>
        </w:p>
        <w:p w14:paraId="4CF87FB6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2.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Descripción General de la Necesidad</w:t>
          </w:r>
        </w:p>
        <w:p w14:paraId="6226A9A2" w14:textId="77777777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¿Qué se necesita?:</w:t>
          </w:r>
        </w:p>
        <w:p w14:paraId="10B32109" w14:textId="620EA7AE" w:rsidR="00D71E17" w:rsidRPr="00885D72" w:rsidRDefault="00885D72" w:rsidP="00885D72">
          <w:pPr>
            <w:pStyle w:val="Prrafodelista"/>
            <w:numPr>
              <w:ilvl w:val="0"/>
              <w:numId w:val="18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885D72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Una aplicación web que funcione como portal de registro de eventos HSE, permitiendo ingresar información estructurada y evidencia adjunta.</w:t>
          </w:r>
        </w:p>
        <w:p w14:paraId="329AC1F2" w14:textId="77777777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¿Por qué se necesita?:</w:t>
          </w:r>
        </w:p>
        <w:p w14:paraId="7EC0450F" w14:textId="7CEE652B" w:rsidR="00D71E17" w:rsidRPr="005A454E" w:rsidRDefault="005A454E" w:rsidP="00D71E17">
          <w:pPr>
            <w:pStyle w:val="Prrafodelista"/>
            <w:numPr>
              <w:ilvl w:val="0"/>
              <w:numId w:val="18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5A454E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Para promover una cultura de seguridad proactiva, reducir accidentes y cumplir con la normativa legal vigente en salud y seguridad industrial.</w:t>
          </w:r>
        </w:p>
        <w:p w14:paraId="744848A6" w14:textId="181DB4B2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¿Qué problema se busca resolver?:</w:t>
          </w:r>
        </w:p>
        <w:p w14:paraId="22C64CE3" w14:textId="2285A919" w:rsidR="00D71E17" w:rsidRPr="005A454E" w:rsidRDefault="005A454E" w:rsidP="005A454E">
          <w:pPr>
            <w:pStyle w:val="Prrafodelista"/>
            <w:numPr>
              <w:ilvl w:val="0"/>
              <w:numId w:val="18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5A454E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Evitar la pérdida de información, minimiz</w:t>
          </w:r>
          <w:r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ar el </w:t>
          </w:r>
          <w:proofErr w:type="spellStart"/>
          <w:r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subregistro</w:t>
          </w:r>
          <w:proofErr w:type="spellEnd"/>
          <w:r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 de incidentes  conversaciones </w:t>
          </w:r>
          <w:r w:rsidRPr="005A454E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 mejorar el tiempo de respuesta y gestión frente a condiciones o actos inseguros reportados.</w:t>
          </w:r>
        </w:p>
        <w:p w14:paraId="46A9DD3E" w14:textId="77777777" w:rsidR="00DA178C" w:rsidRP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1417F8DA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54E65DF6">
              <v:rect id="_x0000_i1026" style="width:0;height:1.5pt" o:hralign="center" o:hrstd="t" o:hr="t" fillcolor="#a0a0a0" stroked="f"/>
            </w:pict>
          </w:r>
        </w:p>
        <w:p w14:paraId="76B27013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3.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Alcance Funcional Esperado</w:t>
          </w:r>
        </w:p>
        <w:p w14:paraId="3682818A" w14:textId="77777777" w:rsidR="00DA178C" w:rsidRP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Indicar qué funcionalidades debe tener el sistema.</w:t>
          </w:r>
        </w:p>
        <w:tbl>
          <w:tblPr>
            <w:tblW w:w="8958" w:type="dxa"/>
            <w:tblCellSpacing w:w="1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922"/>
            <w:gridCol w:w="2378"/>
            <w:gridCol w:w="5658"/>
          </w:tblGrid>
          <w:tr w:rsidR="00DA178C" w:rsidRPr="00DA178C" w14:paraId="4813C2E1" w14:textId="77777777" w:rsidTr="00DA178C">
            <w:trPr>
              <w:trHeight w:val="501"/>
              <w:tblHeader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47B04FB1" w14:textId="77777777" w:rsidR="00DA178C" w:rsidRPr="00DA178C" w:rsidRDefault="00DA178C" w:rsidP="00DA178C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Código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51EE1ADB" w14:textId="77777777" w:rsidR="00DA178C" w:rsidRPr="00DA178C" w:rsidRDefault="00DA178C" w:rsidP="00DA178C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Funcionalidad Esperada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3689306E" w14:textId="77777777" w:rsidR="00DA178C" w:rsidRPr="00DA178C" w:rsidRDefault="00DA178C" w:rsidP="00DA178C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Detalle / Descripción</w:t>
                </w:r>
              </w:p>
            </w:tc>
          </w:tr>
          <w:tr w:rsidR="00DA178C" w:rsidRPr="00DA178C" w14:paraId="42AD76AC" w14:textId="77777777" w:rsidTr="00DA178C">
            <w:trPr>
              <w:trHeight w:val="531"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39280030" w14:textId="77777777" w:rsidR="00DA178C" w:rsidRPr="00DA178C" w:rsidRDefault="00DA178C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  <w:t>F1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4E9C1218" w14:textId="5155FFB0" w:rsidR="00DA178C" w:rsidRPr="00DA178C" w:rsidRDefault="005A454E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</w:pPr>
                <w:r w:rsidRPr="005A454E"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  <w:t>Registro de Reporte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546F08B2" w14:textId="1CA20C9D" w:rsidR="00DA178C" w:rsidRPr="00DA178C" w:rsidRDefault="005A454E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 w:rsidRPr="005A454E"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  <w:t>Formulario con campos como tipo de evento, ubicación, fecha, descripción, evidencia.</w:t>
                </w:r>
              </w:p>
            </w:tc>
          </w:tr>
          <w:tr w:rsidR="00DA178C" w:rsidRPr="00DA178C" w14:paraId="527D203C" w14:textId="77777777" w:rsidTr="00DA178C">
            <w:trPr>
              <w:trHeight w:val="531"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13AE6E71" w14:textId="77777777" w:rsidR="00DA178C" w:rsidRPr="00DA178C" w:rsidRDefault="00DA178C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  <w:t>F2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25CFA33E" w14:textId="5F167EC4" w:rsidR="00DA178C" w:rsidRPr="00DA178C" w:rsidRDefault="005A454E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</w:pPr>
                <w:r w:rsidRPr="005A454E"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  <w:t>Notificaciones Automáticas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29B65239" w14:textId="01F32758" w:rsidR="00DA178C" w:rsidRPr="00DA178C" w:rsidRDefault="005A454E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 w:rsidRPr="005A454E"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  <w:t>Alertas por correo a responsables dependiendo del tipo o gravedad del reporte.</w:t>
                </w:r>
              </w:p>
            </w:tc>
          </w:tr>
          <w:tr w:rsidR="00DA178C" w:rsidRPr="00DA178C" w14:paraId="1BC0F385" w14:textId="77777777" w:rsidTr="00DA178C">
            <w:trPr>
              <w:trHeight w:val="501"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254A7B3C" w14:textId="77777777" w:rsidR="00DA178C" w:rsidRPr="00DA178C" w:rsidRDefault="00DA178C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sz w:val="24"/>
                    <w:szCs w:val="24"/>
                    <w:lang w:eastAsia="es-CO"/>
                  </w:rPr>
                  <w:lastRenderedPageBreak/>
                  <w:t>F3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356673AE" w14:textId="31188367" w:rsidR="00DA178C" w:rsidRPr="00287334" w:rsidRDefault="005A454E" w:rsidP="00DA178C">
                <w:pPr>
                  <w:spacing w:after="0" w:line="240" w:lineRule="auto"/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</w:pPr>
                <w:r w:rsidRPr="005A454E"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  <w:t>Generación de Reportes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3670AD9B" w14:textId="25235034" w:rsidR="00DA178C" w:rsidRPr="00287334" w:rsidRDefault="005A454E" w:rsidP="00DA178C">
                <w:pPr>
                  <w:spacing w:after="0" w:line="240" w:lineRule="auto"/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</w:pPr>
                <w:r w:rsidRPr="00287334">
                  <w:rPr>
                    <w:rFonts w:ascii="Arial" w:eastAsia="Times New Roman" w:hAnsi="Arial" w:cs="Arial"/>
                    <w:i/>
                    <w:iCs/>
                    <w:sz w:val="24"/>
                    <w:szCs w:val="24"/>
                    <w:lang w:eastAsia="es-CO"/>
                  </w:rPr>
                  <w:t>Exportar registros en PDF/Excel, incluir gráficas y estadísticas</w:t>
                </w:r>
              </w:p>
            </w:tc>
          </w:tr>
        </w:tbl>
        <w:p w14:paraId="544AF17C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24AF79D7">
              <v:rect id="_x0000_i1027" style="width:0;height:1.5pt" o:hralign="center" o:hrstd="t" o:hr="t" fillcolor="#a0a0a0" stroked="f"/>
            </w:pict>
          </w:r>
        </w:p>
        <w:p w14:paraId="33ECFD96" w14:textId="77777777" w:rsidR="00D71E17" w:rsidRDefault="00D71E17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</w:p>
        <w:p w14:paraId="5A1EF66A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4.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Requerimientos No Funcionales</w:t>
          </w:r>
        </w:p>
        <w:p w14:paraId="70E02E93" w14:textId="77777777" w:rsidR="00DA178C" w:rsidRP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Condiciones técnicas o de calidad que debe cumplir el sistema.</w:t>
          </w:r>
        </w:p>
        <w:p w14:paraId="6367B716" w14:textId="0E075BE4" w:rsidR="00DA178C" w:rsidRPr="00CE59B2" w:rsidRDefault="00DA178C" w:rsidP="00DA178C">
          <w:pPr>
            <w:numPr>
              <w:ilvl w:val="0"/>
              <w:numId w:val="15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24"/>
              <w:szCs w:val="24"/>
              <w:lang w:eastAsia="es-CO"/>
            </w:rPr>
            <w:t>Seguridad:</w:t>
          </w:r>
          <w:r w:rsidRPr="00DA178C">
            <w:rPr>
              <w:rFonts w:ascii="Arial" w:eastAsia="Times New Roman" w:hAnsi="Arial" w:cs="Arial"/>
              <w:sz w:val="24"/>
              <w:szCs w:val="24"/>
              <w:lang w:eastAsia="es-CO"/>
            </w:rPr>
            <w:br/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(</w:t>
          </w:r>
          <w:r w:rsidR="00287334" w:rsidRP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Acceso mediante autenticación de usuario, roles de permisos (usua</w:t>
          </w:r>
          <w:r w:rsid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rio </w:t>
          </w:r>
          <w:proofErr w:type="spellStart"/>
          <w:r w:rsid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reportante</w:t>
          </w:r>
          <w:proofErr w:type="spellEnd"/>
          <w:r w:rsid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, responsable HSE</w:t>
          </w:r>
          <w:r w:rsidR="00287334" w:rsidRP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, administrador).</w:t>
          </w:r>
        </w:p>
        <w:p w14:paraId="061D78C4" w14:textId="77777777" w:rsidR="00CE59B2" w:rsidRPr="00DA178C" w:rsidRDefault="00CE59B2" w:rsidP="00CE59B2">
          <w:pPr>
            <w:spacing w:before="100" w:beforeAutospacing="1" w:after="100" w:afterAutospacing="1" w:line="240" w:lineRule="auto"/>
            <w:ind w:left="720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1CE7A03C" w14:textId="5A95A23D" w:rsidR="00DA178C" w:rsidRPr="00CE59B2" w:rsidRDefault="00DA178C" w:rsidP="00DA178C">
          <w:pPr>
            <w:numPr>
              <w:ilvl w:val="0"/>
              <w:numId w:val="15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24"/>
              <w:szCs w:val="24"/>
              <w:lang w:eastAsia="es-CO"/>
            </w:rPr>
            <w:t>Disponibilidad esperada:</w:t>
          </w:r>
          <w:r w:rsidRPr="00DA178C">
            <w:rPr>
              <w:rFonts w:ascii="Arial" w:eastAsia="Times New Roman" w:hAnsi="Arial" w:cs="Arial"/>
              <w:sz w:val="24"/>
              <w:szCs w:val="24"/>
              <w:lang w:eastAsia="es-CO"/>
            </w:rPr>
            <w:br/>
          </w:r>
          <w:r w:rsid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(24/7</w:t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)</w:t>
          </w:r>
        </w:p>
        <w:p w14:paraId="295B7C27" w14:textId="77777777" w:rsidR="00CE59B2" w:rsidRDefault="00CE59B2" w:rsidP="00CE59B2">
          <w:pPr>
            <w:pStyle w:val="Prrafodelista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5035571B" w14:textId="77777777" w:rsidR="00CE59B2" w:rsidRPr="00DA178C" w:rsidRDefault="00CE59B2" w:rsidP="00CE59B2">
          <w:pPr>
            <w:spacing w:before="100" w:beforeAutospacing="1" w:after="100" w:afterAutospacing="1" w:line="240" w:lineRule="auto"/>
            <w:ind w:left="720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7CFADE15" w14:textId="6C6D9740" w:rsidR="00DA178C" w:rsidRPr="00CE59B2" w:rsidRDefault="00DA178C" w:rsidP="00DA178C">
          <w:pPr>
            <w:numPr>
              <w:ilvl w:val="0"/>
              <w:numId w:val="15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24"/>
              <w:szCs w:val="24"/>
              <w:lang w:eastAsia="es-CO"/>
            </w:rPr>
            <w:t>Compatibilidad:</w:t>
          </w:r>
          <w:r w:rsidRPr="00DA178C">
            <w:rPr>
              <w:rFonts w:ascii="Arial" w:eastAsia="Times New Roman" w:hAnsi="Arial" w:cs="Arial"/>
              <w:sz w:val="24"/>
              <w:szCs w:val="24"/>
              <w:lang w:eastAsia="es-CO"/>
            </w:rPr>
            <w:br/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(</w:t>
          </w:r>
          <w:r w:rsidR="00287334" w:rsidRP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Accesible desde navegadores modernos, tanto en escritorio como en dispositivos móviles.</w:t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)</w:t>
          </w:r>
        </w:p>
        <w:p w14:paraId="35B6B9BD" w14:textId="77777777" w:rsidR="00CE59B2" w:rsidRPr="00DA178C" w:rsidRDefault="00CE59B2" w:rsidP="00CE59B2">
          <w:pPr>
            <w:spacing w:before="100" w:beforeAutospacing="1" w:after="100" w:afterAutospacing="1" w:line="240" w:lineRule="auto"/>
            <w:ind w:left="720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3F26C5FD" w14:textId="164220D2" w:rsidR="00DA178C" w:rsidRPr="00CE59B2" w:rsidRDefault="00DA178C" w:rsidP="00DA178C">
          <w:pPr>
            <w:numPr>
              <w:ilvl w:val="0"/>
              <w:numId w:val="15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24"/>
              <w:szCs w:val="24"/>
              <w:lang w:eastAsia="es-CO"/>
            </w:rPr>
            <w:t>Rendimiento mínimo esperado:</w:t>
          </w:r>
          <w:r w:rsidRPr="00DA178C">
            <w:rPr>
              <w:rFonts w:ascii="Arial" w:eastAsia="Times New Roman" w:hAnsi="Arial" w:cs="Arial"/>
              <w:sz w:val="24"/>
              <w:szCs w:val="24"/>
              <w:lang w:eastAsia="es-CO"/>
            </w:rPr>
            <w:br/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(</w:t>
          </w:r>
          <w:r w:rsidR="00287334" w:rsidRP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Carga y envío de formularios en menos de 2 segundos.</w:t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)</w:t>
          </w:r>
        </w:p>
        <w:p w14:paraId="2C67A2AE" w14:textId="77777777" w:rsidR="00CE59B2" w:rsidRDefault="00CE59B2" w:rsidP="00CE59B2">
          <w:pPr>
            <w:pStyle w:val="Prrafodelista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3E004BC5" w14:textId="77777777" w:rsidR="00CE59B2" w:rsidRPr="00DA178C" w:rsidRDefault="00CE59B2" w:rsidP="00CE59B2">
          <w:pPr>
            <w:spacing w:before="100" w:beforeAutospacing="1" w:after="100" w:afterAutospacing="1" w:line="240" w:lineRule="auto"/>
            <w:ind w:left="720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4D864636" w14:textId="649CB224" w:rsidR="00DA178C" w:rsidRPr="00DA178C" w:rsidRDefault="00DA178C" w:rsidP="00DA178C">
          <w:pPr>
            <w:numPr>
              <w:ilvl w:val="0"/>
              <w:numId w:val="15"/>
            </w:num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24"/>
              <w:szCs w:val="24"/>
              <w:lang w:eastAsia="es-CO"/>
            </w:rPr>
            <w:t>Idioma y localización:</w:t>
          </w:r>
          <w:r w:rsidRPr="00DA178C">
            <w:rPr>
              <w:rFonts w:ascii="Arial" w:eastAsia="Times New Roman" w:hAnsi="Arial" w:cs="Arial"/>
              <w:sz w:val="24"/>
              <w:szCs w:val="24"/>
              <w:lang w:eastAsia="es-CO"/>
            </w:rPr>
            <w:br/>
          </w:r>
          <w:r w:rsidR="00287334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(Español</w:t>
          </w: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)</w:t>
          </w:r>
        </w:p>
        <w:p w14:paraId="33407483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7AE1EDEA">
              <v:rect id="_x0000_i1028" style="width:0;height:1.5pt" o:hralign="center" o:hrstd="t" o:hr="t" fillcolor="#a0a0a0" stroked="f"/>
            </w:pict>
          </w:r>
        </w:p>
        <w:p w14:paraId="4AC298D6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lastRenderedPageBreak/>
            <w:t xml:space="preserve">5.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Usuarios del Sistema</w:t>
          </w:r>
        </w:p>
        <w:p w14:paraId="266E1C04" w14:textId="77777777" w:rsidR="00DA178C" w:rsidRP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Definir quiénes utilizarán el sistema y qué funcionalidades requiere cada tipo de usuario.</w:t>
          </w:r>
        </w:p>
        <w:tbl>
          <w:tblPr>
            <w:tblW w:w="8677" w:type="dxa"/>
            <w:tblCellSpacing w:w="1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2140"/>
            <w:gridCol w:w="3310"/>
            <w:gridCol w:w="3227"/>
          </w:tblGrid>
          <w:tr w:rsidR="00DA178C" w:rsidRPr="00DA178C" w14:paraId="683B5612" w14:textId="77777777" w:rsidTr="00DA178C">
            <w:trPr>
              <w:trHeight w:val="337"/>
              <w:tblHeader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693589DC" w14:textId="77777777" w:rsidR="00DA178C" w:rsidRPr="00DA178C" w:rsidRDefault="00DA178C" w:rsidP="00DA178C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Tipo de Usuario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45F6B6E8" w14:textId="77777777" w:rsidR="00DA178C" w:rsidRPr="00DA178C" w:rsidRDefault="00DA178C" w:rsidP="00DA178C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Funciones principales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24D3B108" w14:textId="77777777" w:rsidR="00DA178C" w:rsidRPr="00DA178C" w:rsidRDefault="00DA178C" w:rsidP="00DA178C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DA178C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Cantidad aproximada de usuarios</w:t>
                </w:r>
              </w:p>
            </w:tc>
          </w:tr>
          <w:tr w:rsidR="00DA178C" w:rsidRPr="00DA178C" w14:paraId="547B338D" w14:textId="77777777" w:rsidTr="00DA178C">
            <w:trPr>
              <w:trHeight w:val="497"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4761EC65" w14:textId="2BCF6DB2" w:rsidR="00DA178C" w:rsidRPr="00DA178C" w:rsidRDefault="005826E5" w:rsidP="003438FA">
                <w:pPr>
                  <w:spacing w:after="0" w:line="240" w:lineRule="auto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 w:rsidRPr="005826E5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Coordinador HSEQ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12B6C233" w14:textId="4A763669" w:rsidR="00DA178C" w:rsidRPr="00DA178C" w:rsidRDefault="005826E5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 w:rsidRPr="005826E5"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  <w:t>Ver reportes, dar seguimiento, cerrar eventos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0844DA66" w14:textId="798EF21D" w:rsidR="00DA178C" w:rsidRPr="00DA178C" w:rsidRDefault="003438FA" w:rsidP="00E80BD9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>
                  <w:t>1</w:t>
                </w:r>
              </w:p>
            </w:tc>
          </w:tr>
          <w:tr w:rsidR="003438FA" w:rsidRPr="00DA178C" w14:paraId="5CA65418" w14:textId="77777777" w:rsidTr="00DA178C">
            <w:trPr>
              <w:trHeight w:val="497"/>
              <w:tblCellSpacing w:w="15" w:type="dxa"/>
            </w:trPr>
            <w:tc>
              <w:tcPr>
                <w:tcW w:w="0" w:type="auto"/>
                <w:vAlign w:val="center"/>
              </w:tcPr>
              <w:p w14:paraId="4A106267" w14:textId="52CC3019" w:rsidR="003438FA" w:rsidRPr="005826E5" w:rsidRDefault="003438FA" w:rsidP="003438FA">
                <w:pPr>
                  <w:spacing w:after="0" w:line="240" w:lineRule="auto"/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</w:pPr>
                <w:r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Soportes HSEQ</w:t>
                </w:r>
              </w:p>
            </w:tc>
            <w:tc>
              <w:tcPr>
                <w:tcW w:w="0" w:type="auto"/>
                <w:vAlign w:val="center"/>
              </w:tcPr>
              <w:p w14:paraId="719BE474" w14:textId="7C6E8A87" w:rsidR="003438FA" w:rsidRPr="005826E5" w:rsidRDefault="003438FA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 w:rsidRPr="005826E5"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  <w:t>Ver reportes, dar seguimiento, cerrar eventos</w:t>
                </w:r>
              </w:p>
            </w:tc>
            <w:tc>
              <w:tcPr>
                <w:tcW w:w="0" w:type="auto"/>
                <w:vAlign w:val="center"/>
              </w:tcPr>
              <w:p w14:paraId="04982A95" w14:textId="7BEB4475" w:rsidR="003438FA" w:rsidRDefault="003438FA" w:rsidP="00E80BD9">
                <w:pPr>
                  <w:spacing w:after="0" w:line="240" w:lineRule="auto"/>
                  <w:jc w:val="center"/>
                </w:pPr>
                <w:r>
                  <w:t>4</w:t>
                </w:r>
              </w:p>
            </w:tc>
          </w:tr>
          <w:tr w:rsidR="00DA178C" w:rsidRPr="00DA178C" w14:paraId="39B66174" w14:textId="77777777" w:rsidTr="00DA178C">
            <w:trPr>
              <w:trHeight w:hRule="exact" w:val="577"/>
              <w:tblCellSpacing w:w="15" w:type="dxa"/>
            </w:trPr>
            <w:tc>
              <w:tcPr>
                <w:tcW w:w="0" w:type="auto"/>
                <w:vAlign w:val="center"/>
                <w:hideMark/>
              </w:tcPr>
              <w:p w14:paraId="1575806B" w14:textId="0FE3FC1E" w:rsidR="00DA178C" w:rsidRPr="00DA178C" w:rsidRDefault="00E80BD9" w:rsidP="00DA178C">
                <w:pPr>
                  <w:spacing w:after="0" w:line="240" w:lineRule="auto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 w:rsidRPr="00E80BD9"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Colaborador</w:t>
                </w:r>
                <w:r>
                  <w:rPr>
                    <w:rFonts w:ascii="Arial" w:eastAsia="Times New Roman" w:hAnsi="Arial" w:cs="Arial"/>
                    <w:b/>
                    <w:bCs/>
                    <w:sz w:val="24"/>
                    <w:szCs w:val="24"/>
                    <w:lang w:eastAsia="es-CO"/>
                  </w:rPr>
                  <w:t>es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57CC3454" w14:textId="183647AF" w:rsidR="00DA178C" w:rsidRPr="00DA178C" w:rsidRDefault="00E80BD9" w:rsidP="00E80BD9">
                <w:pPr>
                  <w:spacing w:after="0" w:line="240" w:lineRule="auto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>
                  <w:t>Registrar eventos HSE</w:t>
                </w:r>
              </w:p>
            </w:tc>
            <w:tc>
              <w:tcPr>
                <w:tcW w:w="0" w:type="auto"/>
                <w:vAlign w:val="center"/>
                <w:hideMark/>
              </w:tcPr>
              <w:p w14:paraId="500061D7" w14:textId="298211D3" w:rsidR="00DA178C" w:rsidRPr="00DA178C" w:rsidRDefault="00E80BD9" w:rsidP="00E80BD9">
                <w:pPr>
                  <w:spacing w:after="0" w:line="240" w:lineRule="auto"/>
                  <w:jc w:val="center"/>
                  <w:rPr>
                    <w:rFonts w:ascii="Arial" w:eastAsia="Times New Roman" w:hAnsi="Arial" w:cs="Arial"/>
                    <w:sz w:val="20"/>
                    <w:szCs w:val="20"/>
                    <w:lang w:eastAsia="es-CO"/>
                  </w:rPr>
                </w:pPr>
                <w:r>
                  <w:t>500+</w:t>
                </w:r>
              </w:p>
            </w:tc>
          </w:tr>
        </w:tbl>
        <w:p w14:paraId="24C56BA5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48712EC8">
              <v:rect id="_x0000_i1029" style="width:0;height:1.5pt" o:hralign="center" o:hrstd="t" o:hr="t" fillcolor="#a0a0a0" stroked="f"/>
            </w:pict>
          </w:r>
        </w:p>
        <w:p w14:paraId="44BF5DE0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6.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Flujos de Información</w:t>
          </w:r>
        </w:p>
        <w:p w14:paraId="7C813868" w14:textId="53AA6F30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Describir los procesos clave del sistema. Puede incluirse</w:t>
          </w:r>
          <w:r w:rsidR="00CE59B2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 una tabla o diagrama si aplica:</w:t>
          </w:r>
        </w:p>
        <w:p w14:paraId="513DCDF4" w14:textId="41E3D01B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Usuario ingresa al sistema y completa formulario de reporte.</w:t>
          </w:r>
        </w:p>
        <w:p w14:paraId="4B12D9AA" w14:textId="5BB3616A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Se genera un ID único y se envía notificación a responsables.</w:t>
          </w:r>
        </w:p>
        <w:p w14:paraId="2D35284C" w14:textId="0BAD15E6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HSEQ realiza revisión, comentarios, y cierre del evento.</w:t>
          </w:r>
        </w:p>
        <w:p w14:paraId="6B57C7C5" w14:textId="0A2DCBBC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Se genera historial de eventos y métricas de seguridad.</w:t>
          </w:r>
        </w:p>
        <w:p w14:paraId="57FF3EB5" w14:textId="77777777" w:rsidR="00E80BD9" w:rsidRDefault="00E80BD9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4C786DB6" w14:textId="77777777" w:rsidR="00CE59B2" w:rsidRPr="00DA178C" w:rsidRDefault="00CE59B2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045DEC6A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391C8367">
              <v:rect id="_x0000_i1030" style="width:0;height:1.5pt" o:hralign="center" o:hrstd="t" o:hr="t" fillcolor="#a0a0a0" stroked="f"/>
            </w:pict>
          </w:r>
        </w:p>
        <w:p w14:paraId="22435116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7.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Entradas y Salidas del Sistema</w:t>
          </w:r>
        </w:p>
        <w:p w14:paraId="0B8A83C6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1"/>
            <w:rPr>
              <w:rFonts w:ascii="Arial" w:eastAsia="Times New Roman" w:hAnsi="Arial" w:cs="Arial"/>
              <w:b/>
              <w:bCs/>
              <w:sz w:val="36"/>
              <w:szCs w:val="36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36"/>
              <w:szCs w:val="36"/>
              <w:lang w:eastAsia="es-CO"/>
            </w:rPr>
            <w:t>Entradas (Datos que se registran):</w:t>
          </w:r>
        </w:p>
        <w:p w14:paraId="0134044B" w14:textId="7145D5E2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Tipo de evento</w:t>
          </w:r>
        </w:p>
        <w:p w14:paraId="439561F3" w14:textId="51BC8ABC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Lugar del suceso</w:t>
          </w:r>
        </w:p>
        <w:p w14:paraId="54DB83AA" w14:textId="105BD442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Fecha y hora</w:t>
          </w:r>
        </w:p>
        <w:p w14:paraId="0456F4A4" w14:textId="75AC5A9C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Descripción del evento</w:t>
          </w:r>
        </w:p>
        <w:p w14:paraId="54AAF316" w14:textId="147E7FAD" w:rsidR="00DA178C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lastRenderedPageBreak/>
            <w:t>Archivos adjuntos (foto, video, PDF)</w:t>
          </w:r>
        </w:p>
        <w:p w14:paraId="3D3C8901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1"/>
            <w:rPr>
              <w:rFonts w:ascii="Arial" w:eastAsia="Times New Roman" w:hAnsi="Arial" w:cs="Arial"/>
              <w:b/>
              <w:bCs/>
              <w:sz w:val="36"/>
              <w:szCs w:val="36"/>
              <w:lang w:eastAsia="es-CO"/>
            </w:rPr>
          </w:pPr>
          <w:r w:rsidRPr="0011684C">
            <w:rPr>
              <w:rFonts w:ascii="Arial" w:eastAsia="Times New Roman" w:hAnsi="Arial" w:cs="Arial"/>
              <w:b/>
              <w:bCs/>
              <w:sz w:val="36"/>
              <w:szCs w:val="36"/>
              <w:lang w:eastAsia="es-CO"/>
            </w:rPr>
            <w:t>Salidas (Reportes, gráficos, exportaciones, etc.):</w:t>
          </w:r>
        </w:p>
        <w:p w14:paraId="1C0554FD" w14:textId="241A6FE0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Listado de reportes</w:t>
          </w:r>
        </w:p>
        <w:p w14:paraId="1B5BA080" w14:textId="32C1F596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Reportes PDF / Excel</w:t>
          </w:r>
        </w:p>
        <w:p w14:paraId="34684106" w14:textId="5ED6DBB8" w:rsidR="00E80BD9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Gráficos de frecuencia y tendencia</w:t>
          </w:r>
        </w:p>
        <w:p w14:paraId="5660C86C" w14:textId="1E935155" w:rsidR="00DA178C" w:rsidRPr="00E80BD9" w:rsidRDefault="00E80BD9" w:rsidP="00E80BD9">
          <w:pPr>
            <w:pStyle w:val="NormalWeb"/>
            <w:numPr>
              <w:ilvl w:val="0"/>
              <w:numId w:val="15"/>
            </w:numPr>
            <w:spacing w:line="360" w:lineRule="auto"/>
            <w:rPr>
              <w:rFonts w:ascii="Arial" w:hAnsi="Arial" w:cs="Arial"/>
              <w:i/>
              <w:iCs/>
            </w:rPr>
          </w:pPr>
          <w:r w:rsidRPr="00E80BD9">
            <w:rPr>
              <w:rFonts w:ascii="Arial" w:hAnsi="Arial" w:cs="Arial"/>
              <w:i/>
              <w:iCs/>
            </w:rPr>
            <w:t>Alertas por correo</w:t>
          </w:r>
        </w:p>
        <w:p w14:paraId="59F5C800" w14:textId="77777777" w:rsidR="00DA178C" w:rsidRPr="00DA178C" w:rsidRDefault="00DA178C" w:rsidP="00E80BD9">
          <w:pPr>
            <w:spacing w:before="100" w:beforeAutospacing="1" w:after="100" w:afterAutospacing="1" w:line="240" w:lineRule="auto"/>
            <w:ind w:left="720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  <w:p w14:paraId="45069000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15E9CA9B">
              <v:rect id="_x0000_i1031" style="width:0;height:1.5pt" o:hralign="center" o:hrstd="t" o:hr="t" fillcolor="#a0a0a0" stroked="f"/>
            </w:pict>
          </w:r>
        </w:p>
        <w:p w14:paraId="27CF2E56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8.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Requerimientos de Integración</w:t>
          </w:r>
        </w:p>
        <w:p w14:paraId="52316704" w14:textId="34933319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¿El sistema debe conectarse con otros sistemas internos o externos? Incluir </w:t>
          </w:r>
          <w:proofErr w:type="spellStart"/>
          <w:r w:rsidR="00CE59B2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APIs</w:t>
          </w:r>
          <w:proofErr w:type="spellEnd"/>
          <w:r w:rsidR="00CE59B2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, plataformas externas, etc.</w:t>
          </w:r>
        </w:p>
        <w:p w14:paraId="6193FA9F" w14:textId="21BB46A3" w:rsidR="00E80BD9" w:rsidRPr="00E80BD9" w:rsidRDefault="00E80BD9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sz w:val="24"/>
              <w:szCs w:val="24"/>
              <w:lang w:eastAsia="es-CO"/>
            </w:rPr>
          </w:pPr>
          <w:r w:rsidRPr="00E80BD9">
            <w:rPr>
              <w:rFonts w:ascii="Arial" w:hAnsi="Arial" w:cs="Arial"/>
              <w:i/>
              <w:sz w:val="24"/>
              <w:szCs w:val="24"/>
            </w:rPr>
            <w:t>Posible integración futura con sistema de gestión documental</w:t>
          </w:r>
          <w:r w:rsidR="003438FA">
            <w:rPr>
              <w:rFonts w:ascii="Arial" w:hAnsi="Arial" w:cs="Arial"/>
              <w:i/>
              <w:sz w:val="24"/>
              <w:szCs w:val="24"/>
            </w:rPr>
            <w:t xml:space="preserve"> MERIDIAN o SharePoint proyecto Company </w:t>
          </w:r>
          <w:proofErr w:type="spellStart"/>
          <w:r w:rsidR="003438FA">
            <w:rPr>
              <w:rFonts w:ascii="Arial" w:hAnsi="Arial" w:cs="Arial"/>
              <w:i/>
              <w:sz w:val="24"/>
              <w:szCs w:val="24"/>
            </w:rPr>
            <w:t>Man</w:t>
          </w:r>
          <w:proofErr w:type="spellEnd"/>
        </w:p>
        <w:p w14:paraId="4C49F31F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450E5B06">
              <v:rect id="_x0000_i1032" style="width:0;height:1.5pt" o:hralign="center" o:hrstd="t" o:hr="t" fillcolor="#a0a0a0" stroked="f"/>
            </w:pict>
          </w:r>
        </w:p>
        <w:p w14:paraId="4C00D0F7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9.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Mockups, Ejemplos o Referencias</w:t>
          </w:r>
        </w:p>
        <w:p w14:paraId="565D725D" w14:textId="77777777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 xml:space="preserve">Si el solicitante tiene un ejemplo visual, enlace de referencia o </w:t>
          </w:r>
          <w:proofErr w:type="spellStart"/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mockup</w:t>
          </w:r>
          <w:proofErr w:type="spellEnd"/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, incluirlo aquí.</w:t>
          </w:r>
        </w:p>
        <w:p w14:paraId="7143B3FB" w14:textId="6D891D38" w:rsidR="00E80BD9" w:rsidRDefault="00E80BD9" w:rsidP="00DA178C">
          <w:pPr>
            <w:spacing w:before="100" w:beforeAutospacing="1" w:after="100" w:afterAutospacing="1" w:line="240" w:lineRule="auto"/>
            <w:rPr>
              <w:rStyle w:val="Hipervnculo"/>
            </w:rPr>
          </w:pPr>
          <w:r>
            <w:t xml:space="preserve">Referencia: </w:t>
          </w:r>
          <w:hyperlink r:id="rId8" w:tgtFrame="_new" w:history="1">
            <w:r>
              <w:rPr>
                <w:rStyle w:val="Hipervnculo"/>
              </w:rPr>
              <w:t>https://ecopetrol.my.site.com/RegistroEventosHSE/s/</w:t>
            </w:r>
          </w:hyperlink>
        </w:p>
        <w:p w14:paraId="2891AA7E" w14:textId="7673EF77" w:rsidR="003438FA" w:rsidRPr="003438FA" w:rsidRDefault="003438FA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 w:rsidRPr="003438FA">
            <w:rPr>
              <w:rStyle w:val="Hipervnculo"/>
              <w:color w:val="auto"/>
              <w:u w:val="none"/>
            </w:rPr>
            <w:t>Ingreso</w:t>
          </w:r>
          <w:r>
            <w:rPr>
              <w:rStyle w:val="Hipervnculo"/>
              <w:color w:val="auto"/>
              <w:u w:val="none"/>
            </w:rPr>
            <w:t>: soportehseqproyectos@meridian.com.co</w:t>
          </w:r>
        </w:p>
        <w:p w14:paraId="59F9436F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52C6D04B">
              <v:rect id="_x0000_i1033" style="width:0;height:1.5pt" o:hralign="center" o:hrstd="t" o:hr="t" fillcolor="#a0a0a0" stroked="f"/>
            </w:pict>
          </w:r>
        </w:p>
        <w:p w14:paraId="4A9CD782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10.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Restricciones o Supuestos</w:t>
          </w:r>
        </w:p>
        <w:p w14:paraId="7E047C6D" w14:textId="77777777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Ej. El sistema debe desarrollarse en una tecnología específica, plazo limitado, presupuestos, etc.</w:t>
          </w:r>
        </w:p>
        <w:p w14:paraId="7D7173CC" w14:textId="44B9C047" w:rsidR="003C154D" w:rsidRPr="003C154D" w:rsidRDefault="003C154D" w:rsidP="003C154D">
          <w:pPr>
            <w:pStyle w:val="NormalWeb"/>
            <w:numPr>
              <w:ilvl w:val="0"/>
              <w:numId w:val="15"/>
            </w:numPr>
            <w:rPr>
              <w:rFonts w:ascii="Arial" w:hAnsi="Arial" w:cs="Arial"/>
              <w:i/>
              <w:iCs/>
            </w:rPr>
          </w:pPr>
          <w:r w:rsidRPr="003C154D">
            <w:rPr>
              <w:rFonts w:ascii="Arial" w:hAnsi="Arial" w:cs="Arial"/>
              <w:i/>
              <w:iCs/>
            </w:rPr>
            <w:t>El sistema debe estar desarrollado en tecnologías web (</w:t>
          </w:r>
          <w:proofErr w:type="spellStart"/>
          <w:r w:rsidRPr="003C154D">
            <w:rPr>
              <w:rFonts w:ascii="Arial" w:hAnsi="Arial" w:cs="Arial"/>
              <w:i/>
              <w:iCs/>
            </w:rPr>
            <w:t>React</w:t>
          </w:r>
          <w:proofErr w:type="spellEnd"/>
          <w:r w:rsidRPr="003C154D">
            <w:rPr>
              <w:rFonts w:ascii="Arial" w:hAnsi="Arial" w:cs="Arial"/>
              <w:i/>
              <w:iCs/>
            </w:rPr>
            <w:t>, Node.js preferiblemente).</w:t>
          </w:r>
        </w:p>
        <w:p w14:paraId="6988B956" w14:textId="3A606F9E" w:rsidR="003C154D" w:rsidRPr="003C154D" w:rsidRDefault="00572146" w:rsidP="00DA178C">
          <w:pPr>
            <w:pStyle w:val="NormalWeb"/>
            <w:numPr>
              <w:ilvl w:val="0"/>
              <w:numId w:val="15"/>
            </w:numPr>
            <w:rPr>
              <w:rFonts w:ascii="Arial" w:hAnsi="Arial" w:cs="Arial"/>
              <w:i/>
              <w:iCs/>
            </w:rPr>
          </w:pPr>
          <w:r>
            <w:rPr>
              <w:rFonts w:ascii="Arial" w:hAnsi="Arial" w:cs="Arial"/>
              <w:i/>
              <w:iCs/>
            </w:rPr>
            <w:lastRenderedPageBreak/>
            <w:t>Plazo estimado de desarrollo: 5</w:t>
          </w:r>
          <w:r w:rsidR="003C154D" w:rsidRPr="003C154D">
            <w:rPr>
              <w:rFonts w:ascii="Arial" w:hAnsi="Arial" w:cs="Arial"/>
              <w:i/>
              <w:iCs/>
            </w:rPr>
            <w:t xml:space="preserve"> meses</w:t>
          </w:r>
        </w:p>
        <w:p w14:paraId="0D265883" w14:textId="77777777" w:rsidR="00DA178C" w:rsidRPr="00DA178C" w:rsidRDefault="00C515C7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pict w14:anchorId="3031A24A">
              <v:rect id="_x0000_i1034" style="width:0;height:1.5pt" o:hralign="center" o:hrstd="t" o:hr="t" fillcolor="#a0a0a0" stroked="f"/>
            </w:pict>
          </w:r>
        </w:p>
        <w:p w14:paraId="131E5742" w14:textId="77777777" w:rsidR="00DA178C" w:rsidRPr="00DA178C" w:rsidRDefault="00DA178C" w:rsidP="00DA178C">
          <w:pPr>
            <w:spacing w:before="100" w:beforeAutospacing="1" w:after="100" w:afterAutospacing="1" w:line="240" w:lineRule="auto"/>
            <w:outlineLvl w:val="2"/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</w:pPr>
          <w:r w:rsidRPr="00DA178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 xml:space="preserve">11. </w:t>
          </w:r>
          <w:r w:rsidRPr="0011684C">
            <w:rPr>
              <w:rFonts w:ascii="Arial" w:eastAsia="Times New Roman" w:hAnsi="Arial" w:cs="Arial"/>
              <w:b/>
              <w:bCs/>
              <w:sz w:val="27"/>
              <w:szCs w:val="27"/>
              <w:lang w:eastAsia="es-CO"/>
            </w:rPr>
            <w:t>Observaciones Adicionales</w:t>
          </w:r>
        </w:p>
        <w:p w14:paraId="0E064543" w14:textId="0D211C36" w:rsidR="00DA178C" w:rsidRDefault="00DA178C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</w:pPr>
          <w:r w:rsidRP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Cualquier información compl</w:t>
          </w:r>
          <w:r w:rsidR="0011684C">
            <w:rPr>
              <w:rFonts w:ascii="Arial" w:eastAsia="Times New Roman" w:hAnsi="Arial" w:cs="Arial"/>
              <w:i/>
              <w:iCs/>
              <w:sz w:val="24"/>
              <w:szCs w:val="24"/>
              <w:lang w:eastAsia="es-CO"/>
            </w:rPr>
            <w:t>ementaria útil para el análisis:</w:t>
          </w:r>
        </w:p>
        <w:p w14:paraId="0147FD35" w14:textId="6CEC5B18" w:rsidR="00572146" w:rsidRPr="00DA178C" w:rsidRDefault="00572146" w:rsidP="00DA178C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Segoe UI" w:hAnsi="Segoe UI" w:cs="Segoe UI"/>
              <w:color w:val="000000"/>
              <w:sz w:val="21"/>
              <w:szCs w:val="21"/>
              <w:shd w:val="clear" w:color="auto" w:fill="FFFFFF"/>
            </w:rPr>
            <w:t>HSEQ_F_38_Reporte de Actos y Condiciones Inseguras - OPERATIVO</w:t>
          </w:r>
        </w:p>
        <w:p w14:paraId="219BDD5B" w14:textId="16316DA4" w:rsidR="00DA178C" w:rsidRPr="00DA178C" w:rsidRDefault="00572146" w:rsidP="00DA178C">
          <w:pPr>
            <w:spacing w:after="0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  <w:r>
            <w:rPr>
              <w:rFonts w:ascii="Arial" w:eastAsia="Times New Roman" w:hAnsi="Arial" w:cs="Arial"/>
              <w:sz w:val="24"/>
              <w:szCs w:val="24"/>
              <w:lang w:eastAsia="es-CO"/>
            </w:rPr>
            <w:t xml:space="preserve">Link: </w:t>
          </w:r>
          <w:r w:rsidRPr="00572146">
            <w:rPr>
              <w:rFonts w:ascii="Arial" w:eastAsia="Times New Roman" w:hAnsi="Arial" w:cs="Arial"/>
              <w:sz w:val="24"/>
              <w:szCs w:val="24"/>
              <w:lang w:eastAsia="es-CO"/>
            </w:rPr>
            <w:t>https://forms.office.com/r/ymva5nawLa</w:t>
          </w:r>
        </w:p>
        <w:p w14:paraId="2BB03E03" w14:textId="77777777" w:rsidR="00480BA0" w:rsidRPr="0011684C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157C65BF" w14:textId="77777777" w:rsidR="00480BA0" w:rsidRPr="0011684C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49A7DB5B" w14:textId="77777777" w:rsidR="00DA178C" w:rsidRPr="0011684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47971B08" w14:textId="77777777" w:rsidR="00DA178C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0AF4EE1B" w14:textId="77777777" w:rsidR="00DA178C" w:rsidRPr="008E60B4" w:rsidRDefault="00DA178C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2F6D3ADC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6AB7CC0F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5F1AF3B2" w14:textId="77777777" w:rsidR="00480BA0" w:rsidRPr="008E60B4" w:rsidRDefault="00480BA0" w:rsidP="00BD76DD">
          <w:pPr>
            <w:tabs>
              <w:tab w:val="left" w:pos="1206"/>
            </w:tabs>
            <w:rPr>
              <w:rFonts w:ascii="Arial" w:hAnsi="Arial" w:cs="Arial"/>
              <w:b/>
            </w:rPr>
          </w:pPr>
        </w:p>
        <w:p w14:paraId="16371DFC" w14:textId="740D364A" w:rsidR="00480BA0" w:rsidRPr="00C862FD" w:rsidRDefault="00C515C7" w:rsidP="00C862FD">
          <w:pPr>
            <w:spacing w:before="100" w:beforeAutospacing="1" w:after="100" w:afterAutospacing="1" w:line="240" w:lineRule="auto"/>
            <w:rPr>
              <w:rFonts w:ascii="Arial" w:eastAsia="Times New Roman" w:hAnsi="Arial" w:cs="Arial"/>
              <w:sz w:val="24"/>
              <w:szCs w:val="24"/>
              <w:lang w:eastAsia="es-CO"/>
            </w:rPr>
          </w:pPr>
        </w:p>
      </w:sdtContent>
    </w:sdt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022"/>
        <w:gridCol w:w="3678"/>
        <w:gridCol w:w="1859"/>
      </w:tblGrid>
      <w:tr w:rsidR="00480BA0" w:rsidRPr="008E60B4" w14:paraId="21F85810" w14:textId="77777777" w:rsidTr="00A275A1">
        <w:trPr>
          <w:trHeight w:val="265"/>
          <w:jc w:val="center"/>
        </w:trPr>
        <w:tc>
          <w:tcPr>
            <w:tcW w:w="1864" w:type="pct"/>
            <w:gridSpan w:val="2"/>
            <w:shd w:val="clear" w:color="auto" w:fill="auto"/>
            <w:vAlign w:val="center"/>
          </w:tcPr>
          <w:p w14:paraId="271B3B82" w14:textId="77777777" w:rsidR="00480BA0" w:rsidRPr="008E60B4" w:rsidRDefault="00480BA0" w:rsidP="00A275A1">
            <w:pPr>
              <w:ind w:left="1169"/>
              <w:jc w:val="center"/>
              <w:rPr>
                <w:rFonts w:ascii="Arial" w:hAnsi="Arial" w:cs="Arial"/>
                <w:b/>
                <w:sz w:val="20"/>
              </w:rPr>
            </w:pPr>
            <w:r w:rsidRPr="008E60B4">
              <w:rPr>
                <w:rFonts w:ascii="Arial" w:hAnsi="Arial" w:cs="Arial"/>
                <w:b/>
                <w:sz w:val="20"/>
              </w:rPr>
              <w:t>ELABORÓ</w:t>
            </w:r>
          </w:p>
        </w:tc>
        <w:tc>
          <w:tcPr>
            <w:tcW w:w="2083" w:type="pct"/>
            <w:shd w:val="clear" w:color="auto" w:fill="auto"/>
            <w:vAlign w:val="center"/>
          </w:tcPr>
          <w:p w14:paraId="5AC6B886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b/>
                <w:sz w:val="20"/>
              </w:rPr>
            </w:pPr>
            <w:r w:rsidRPr="008E60B4">
              <w:rPr>
                <w:rFonts w:ascii="Arial" w:hAnsi="Arial" w:cs="Arial"/>
                <w:b/>
                <w:sz w:val="20"/>
              </w:rPr>
              <w:t>REVISÓ</w:t>
            </w:r>
          </w:p>
        </w:tc>
        <w:tc>
          <w:tcPr>
            <w:tcW w:w="1053" w:type="pct"/>
            <w:shd w:val="clear" w:color="auto" w:fill="auto"/>
            <w:vAlign w:val="center"/>
          </w:tcPr>
          <w:p w14:paraId="14A1E5C4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b/>
                <w:sz w:val="20"/>
              </w:rPr>
            </w:pPr>
            <w:r w:rsidRPr="008E60B4">
              <w:rPr>
                <w:rFonts w:ascii="Arial" w:hAnsi="Arial" w:cs="Arial"/>
                <w:b/>
                <w:sz w:val="20"/>
              </w:rPr>
              <w:t>APROBÓ</w:t>
            </w:r>
          </w:p>
        </w:tc>
      </w:tr>
      <w:tr w:rsidR="00480BA0" w:rsidRPr="008E60B4" w14:paraId="3CD17BA5" w14:textId="77777777" w:rsidTr="00A275A1">
        <w:trPr>
          <w:trHeight w:val="265"/>
          <w:jc w:val="center"/>
        </w:trPr>
        <w:tc>
          <w:tcPr>
            <w:tcW w:w="719" w:type="pct"/>
            <w:shd w:val="clear" w:color="auto" w:fill="auto"/>
            <w:vAlign w:val="center"/>
          </w:tcPr>
          <w:p w14:paraId="4F5718B5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b/>
                <w:sz w:val="20"/>
              </w:rPr>
            </w:pPr>
            <w:r w:rsidRPr="008E60B4">
              <w:rPr>
                <w:rFonts w:ascii="Arial" w:hAnsi="Arial" w:cs="Arial"/>
                <w:b/>
                <w:sz w:val="20"/>
              </w:rPr>
              <w:t>NOMBRE</w:t>
            </w:r>
          </w:p>
        </w:tc>
        <w:tc>
          <w:tcPr>
            <w:tcW w:w="1145" w:type="pct"/>
            <w:shd w:val="clear" w:color="auto" w:fill="auto"/>
            <w:vAlign w:val="center"/>
          </w:tcPr>
          <w:p w14:paraId="5B5BA8C0" w14:textId="77777777" w:rsidR="00480BA0" w:rsidRPr="008E60B4" w:rsidRDefault="00480BA0" w:rsidP="00A275A1">
            <w:pPr>
              <w:rPr>
                <w:rFonts w:ascii="Arial" w:hAnsi="Arial" w:cs="Arial"/>
                <w:sz w:val="20"/>
              </w:rPr>
            </w:pPr>
            <w:r w:rsidRPr="008E60B4">
              <w:rPr>
                <w:rFonts w:ascii="Arial" w:hAnsi="Arial" w:cs="Arial"/>
                <w:sz w:val="20"/>
              </w:rPr>
              <w:t>Jose Mateo Lopez</w:t>
            </w:r>
          </w:p>
        </w:tc>
        <w:tc>
          <w:tcPr>
            <w:tcW w:w="2083" w:type="pct"/>
            <w:shd w:val="clear" w:color="auto" w:fill="auto"/>
            <w:vAlign w:val="center"/>
          </w:tcPr>
          <w:p w14:paraId="6665B526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sz w:val="20"/>
              </w:rPr>
            </w:pPr>
            <w:r w:rsidRPr="008E60B4">
              <w:rPr>
                <w:rFonts w:ascii="Arial" w:hAnsi="Arial" w:cs="Arial"/>
                <w:sz w:val="20"/>
              </w:rPr>
              <w:t>Nora Moreno</w:t>
            </w:r>
          </w:p>
        </w:tc>
        <w:tc>
          <w:tcPr>
            <w:tcW w:w="1053" w:type="pct"/>
            <w:shd w:val="clear" w:color="auto" w:fill="auto"/>
            <w:vAlign w:val="center"/>
          </w:tcPr>
          <w:p w14:paraId="66E3661E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sz w:val="20"/>
              </w:rPr>
            </w:pPr>
            <w:r w:rsidRPr="008E60B4">
              <w:rPr>
                <w:rFonts w:ascii="Arial" w:hAnsi="Arial" w:cs="Arial"/>
                <w:sz w:val="20"/>
              </w:rPr>
              <w:t>William Franco</w:t>
            </w:r>
          </w:p>
        </w:tc>
      </w:tr>
      <w:tr w:rsidR="00480BA0" w:rsidRPr="008E60B4" w14:paraId="2B93C8E0" w14:textId="77777777" w:rsidTr="00A275A1">
        <w:trPr>
          <w:trHeight w:val="241"/>
          <w:jc w:val="center"/>
        </w:trPr>
        <w:tc>
          <w:tcPr>
            <w:tcW w:w="719" w:type="pct"/>
            <w:shd w:val="clear" w:color="auto" w:fill="auto"/>
            <w:vAlign w:val="center"/>
          </w:tcPr>
          <w:p w14:paraId="4B812E40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b/>
                <w:sz w:val="20"/>
              </w:rPr>
            </w:pPr>
            <w:r w:rsidRPr="008E60B4">
              <w:rPr>
                <w:rFonts w:ascii="Arial" w:hAnsi="Arial" w:cs="Arial"/>
                <w:b/>
                <w:sz w:val="20"/>
              </w:rPr>
              <w:t>CARGO</w:t>
            </w:r>
          </w:p>
        </w:tc>
        <w:tc>
          <w:tcPr>
            <w:tcW w:w="1145" w:type="pct"/>
            <w:shd w:val="clear" w:color="auto" w:fill="auto"/>
            <w:vAlign w:val="center"/>
          </w:tcPr>
          <w:p w14:paraId="35D827C4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sz w:val="20"/>
              </w:rPr>
            </w:pPr>
            <w:r w:rsidRPr="008E60B4">
              <w:rPr>
                <w:rFonts w:ascii="Arial" w:hAnsi="Arial" w:cs="Arial"/>
                <w:sz w:val="20"/>
              </w:rPr>
              <w:t>Aprendiz Sena</w:t>
            </w:r>
          </w:p>
        </w:tc>
        <w:tc>
          <w:tcPr>
            <w:tcW w:w="2083" w:type="pct"/>
            <w:shd w:val="clear" w:color="auto" w:fill="auto"/>
            <w:vAlign w:val="center"/>
          </w:tcPr>
          <w:p w14:paraId="407A4DDD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sz w:val="20"/>
              </w:rPr>
            </w:pPr>
            <w:r w:rsidRPr="008E60B4">
              <w:rPr>
                <w:rFonts w:ascii="Arial" w:hAnsi="Arial" w:cs="Arial"/>
                <w:sz w:val="20"/>
              </w:rPr>
              <w:t>Directora Administrativa y Financiera</w:t>
            </w:r>
          </w:p>
        </w:tc>
        <w:tc>
          <w:tcPr>
            <w:tcW w:w="1053" w:type="pct"/>
            <w:shd w:val="clear" w:color="auto" w:fill="auto"/>
            <w:vAlign w:val="center"/>
          </w:tcPr>
          <w:p w14:paraId="2F09F1F3" w14:textId="77777777" w:rsidR="00480BA0" w:rsidRPr="008E60B4" w:rsidRDefault="00480BA0" w:rsidP="00A275A1">
            <w:pPr>
              <w:jc w:val="center"/>
              <w:rPr>
                <w:rFonts w:ascii="Arial" w:hAnsi="Arial" w:cs="Arial"/>
                <w:sz w:val="20"/>
              </w:rPr>
            </w:pPr>
            <w:r w:rsidRPr="008E60B4">
              <w:rPr>
                <w:rFonts w:ascii="Arial" w:hAnsi="Arial" w:cs="Arial"/>
                <w:sz w:val="20"/>
              </w:rPr>
              <w:t>Gerente General</w:t>
            </w:r>
          </w:p>
        </w:tc>
      </w:tr>
    </w:tbl>
    <w:p w14:paraId="415C5997" w14:textId="77777777" w:rsidR="00480BA0" w:rsidRPr="008E60B4" w:rsidRDefault="00480BA0">
      <w:pPr>
        <w:rPr>
          <w:rFonts w:ascii="Arial" w:hAnsi="Arial" w:cs="Arial"/>
        </w:rPr>
      </w:pPr>
    </w:p>
    <w:sectPr w:rsidR="00480BA0" w:rsidRPr="008E60B4" w:rsidSect="009146BD">
      <w:headerReference w:type="even" r:id="rId9"/>
      <w:headerReference w:type="default" r:id="rId10"/>
      <w:headerReference w:type="first" r:id="rId11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D0467D" w14:textId="77777777" w:rsidR="00C515C7" w:rsidRDefault="00C515C7" w:rsidP="004B5EE5">
      <w:pPr>
        <w:spacing w:after="0" w:line="240" w:lineRule="auto"/>
      </w:pPr>
      <w:r>
        <w:separator/>
      </w:r>
    </w:p>
  </w:endnote>
  <w:endnote w:type="continuationSeparator" w:id="0">
    <w:p w14:paraId="522E6D22" w14:textId="77777777" w:rsidR="00C515C7" w:rsidRDefault="00C515C7" w:rsidP="004B5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4DB794AE-3DBB-487F-9E19-E34A602D39D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C58A909-4664-4CBB-B7BB-82F276A03CE0}"/>
    <w:embedBold r:id="rId3" w:fontKey="{895AC57F-5E17-4AD1-83DD-7840411B0877}"/>
    <w:embedItalic r:id="rId4" w:fontKey="{9E9F1820-1D9A-4666-981B-FB764FB18FD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5D6DD842-49B9-4137-8A07-F04050695C9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21CE7F7-C4BA-439A-9DA4-AF309A10EC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7B31DC17-A5E6-4185-A386-561E3757221F}"/>
    <w:embedBold r:id="rId8" w:fontKey="{0CC51681-8D1E-40D6-A282-71E655511743}"/>
    <w:embedItalic r:id="rId9" w:fontKey="{9C93681B-29C6-470A-B7B3-91DF9955E08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E9B37FC5-A0F8-4802-B21F-608D16796168}"/>
    <w:embedBold r:id="rId11" w:fontKey="{15E76337-5655-4727-92D3-9372BA25DC8C}"/>
    <w:embedItalic r:id="rId12" w:fontKey="{E04CAE5C-6536-472D-AE58-CDA19568512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6A14FE89-8860-4AA9-97E4-13A663FC688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74340B1D-EAA7-4CF6-9B10-D01DB2DBCA5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C08B72" w14:textId="77777777" w:rsidR="00C515C7" w:rsidRDefault="00C515C7" w:rsidP="004B5EE5">
      <w:pPr>
        <w:spacing w:after="0" w:line="240" w:lineRule="auto"/>
      </w:pPr>
      <w:r>
        <w:separator/>
      </w:r>
    </w:p>
  </w:footnote>
  <w:footnote w:type="continuationSeparator" w:id="0">
    <w:p w14:paraId="77FD4821" w14:textId="77777777" w:rsidR="00C515C7" w:rsidRDefault="00C515C7" w:rsidP="004B5E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47DFC1" w14:textId="77777777" w:rsidR="004B5EE5" w:rsidRDefault="00C515C7">
    <w:pPr>
      <w:pStyle w:val="Encabezado"/>
    </w:pPr>
    <w:r>
      <w:rPr>
        <w:noProof/>
        <w:lang w:eastAsia="es-CO"/>
      </w:rPr>
      <w:pict w14:anchorId="0383B2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0705063" o:spid="_x0000_s2056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Recurso 4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8910" w:type="dxa"/>
      <w:jc w:val="center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552"/>
      <w:gridCol w:w="1736"/>
      <w:gridCol w:w="1701"/>
      <w:gridCol w:w="1116"/>
      <w:gridCol w:w="160"/>
      <w:gridCol w:w="1645"/>
    </w:tblGrid>
    <w:tr w:rsidR="00480BA0" w:rsidRPr="00815145" w14:paraId="3D7C3A50" w14:textId="77777777" w:rsidTr="00A275A1">
      <w:trPr>
        <w:cantSplit/>
        <w:trHeight w:val="580"/>
        <w:jc w:val="center"/>
      </w:trPr>
      <w:tc>
        <w:tcPr>
          <w:tcW w:w="2552" w:type="dxa"/>
          <w:vMerge w:val="restart"/>
          <w:tcBorders>
            <w:top w:val="nil"/>
            <w:bottom w:val="single" w:sz="4" w:space="0" w:color="auto"/>
          </w:tcBorders>
          <w:vAlign w:val="center"/>
        </w:tcPr>
        <w:p w14:paraId="73CB45DB" w14:textId="77777777" w:rsidR="00480BA0" w:rsidRPr="00815145" w:rsidRDefault="00480BA0" w:rsidP="00480BA0">
          <w:pPr>
            <w:jc w:val="center"/>
            <w:rPr>
              <w:rFonts w:ascii="Arial" w:hAnsi="Arial" w:cs="Arial"/>
              <w:b/>
            </w:rPr>
          </w:pPr>
          <w:bookmarkStart w:id="1" w:name="_Hlk156727778"/>
          <w:r w:rsidRPr="00815145">
            <w:rPr>
              <w:rFonts w:ascii="Arial" w:hAnsi="Arial" w:cs="Arial"/>
              <w:b/>
              <w:noProof/>
              <w:lang w:eastAsia="es-CO"/>
            </w:rPr>
            <w:drawing>
              <wp:inline distT="0" distB="0" distL="0" distR="0" wp14:anchorId="61A78BD1" wp14:editId="73ABC955">
                <wp:extent cx="1529080" cy="555625"/>
                <wp:effectExtent l="0" t="0" r="0" b="0"/>
                <wp:docPr id="182925989" name="Imagen 182925989" descr="logo_meridia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meridia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9080" cy="5556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358" w:type="dxa"/>
          <w:gridSpan w:val="5"/>
          <w:tcBorders>
            <w:top w:val="nil"/>
            <w:left w:val="nil"/>
          </w:tcBorders>
          <w:vAlign w:val="center"/>
        </w:tcPr>
        <w:p w14:paraId="5843D62C" w14:textId="7E208642" w:rsidR="003438FA" w:rsidRPr="003438FA" w:rsidRDefault="003438FA" w:rsidP="003438FA">
          <w:pPr>
            <w:jc w:val="center"/>
            <w:rPr>
              <w:rFonts w:ascii="Arial" w:hAnsi="Arial" w:cs="Arial"/>
              <w:b/>
              <w:sz w:val="20"/>
            </w:rPr>
          </w:pPr>
          <w:r>
            <w:rPr>
              <w:rFonts w:ascii="Arial" w:hAnsi="Arial" w:cs="Arial"/>
              <w:b/>
              <w:sz w:val="20"/>
            </w:rPr>
            <w:t>INSTRUCTIVO DISEÑO WEB</w:t>
          </w:r>
          <w:r w:rsidR="00FE73A8">
            <w:rPr>
              <w:rFonts w:ascii="Arial" w:hAnsi="Arial" w:cs="Arial"/>
              <w:b/>
              <w:sz w:val="20"/>
            </w:rPr>
            <w:t xml:space="preserve"> </w:t>
          </w:r>
        </w:p>
      </w:tc>
    </w:tr>
    <w:tr w:rsidR="00480BA0" w:rsidRPr="00815145" w14:paraId="78F4C7F2" w14:textId="77777777" w:rsidTr="00A275A1">
      <w:trPr>
        <w:cantSplit/>
        <w:trHeight w:val="340"/>
        <w:jc w:val="center"/>
      </w:trPr>
      <w:tc>
        <w:tcPr>
          <w:tcW w:w="2552" w:type="dxa"/>
          <w:vMerge/>
          <w:vAlign w:val="center"/>
        </w:tcPr>
        <w:p w14:paraId="61D5F138" w14:textId="77777777" w:rsidR="00480BA0" w:rsidRPr="00815145" w:rsidRDefault="00480BA0" w:rsidP="00480BA0">
          <w:pPr>
            <w:jc w:val="center"/>
            <w:rPr>
              <w:rFonts w:ascii="Arial" w:hAnsi="Arial" w:cs="Arial"/>
              <w:b/>
              <w:sz w:val="18"/>
            </w:rPr>
          </w:pPr>
        </w:p>
      </w:tc>
      <w:tc>
        <w:tcPr>
          <w:tcW w:w="1736" w:type="dxa"/>
          <w:tcBorders>
            <w:top w:val="single" w:sz="4" w:space="0" w:color="auto"/>
            <w:left w:val="nil"/>
            <w:bottom w:val="single" w:sz="4" w:space="0" w:color="auto"/>
          </w:tcBorders>
          <w:vAlign w:val="center"/>
        </w:tcPr>
        <w:p w14:paraId="6793C93C" w14:textId="58F731CE" w:rsidR="00480BA0" w:rsidRPr="00BF12B5" w:rsidRDefault="00D92500" w:rsidP="00480BA0">
          <w:pPr>
            <w:jc w:val="center"/>
            <w:rPr>
              <w:rFonts w:ascii="Arial" w:hAnsi="Arial" w:cs="Arial"/>
              <w:sz w:val="16"/>
              <w:szCs w:val="14"/>
            </w:rPr>
          </w:pPr>
          <w:r>
            <w:rPr>
              <w:rFonts w:ascii="Arial" w:hAnsi="Arial" w:cs="Arial"/>
              <w:sz w:val="16"/>
              <w:szCs w:val="14"/>
            </w:rPr>
            <w:t>Fecha: 19/06</w:t>
          </w:r>
          <w:r w:rsidR="00480BA0">
            <w:rPr>
              <w:rFonts w:ascii="Arial" w:hAnsi="Arial" w:cs="Arial"/>
              <w:sz w:val="16"/>
              <w:szCs w:val="14"/>
            </w:rPr>
            <w:t>/2025</w:t>
          </w:r>
        </w:p>
      </w:tc>
      <w:tc>
        <w:tcPr>
          <w:tcW w:w="1701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2B9BDF1C" w14:textId="77777777" w:rsidR="00480BA0" w:rsidRPr="00BF12B5" w:rsidRDefault="00480BA0" w:rsidP="00480BA0">
          <w:pPr>
            <w:jc w:val="center"/>
            <w:rPr>
              <w:rFonts w:ascii="Arial" w:hAnsi="Arial" w:cs="Arial"/>
              <w:sz w:val="16"/>
              <w:szCs w:val="14"/>
            </w:rPr>
          </w:pPr>
          <w:r>
            <w:rPr>
              <w:rFonts w:ascii="Arial" w:hAnsi="Arial" w:cs="Arial"/>
              <w:sz w:val="16"/>
              <w:szCs w:val="14"/>
            </w:rPr>
            <w:t>Versión 01</w:t>
          </w:r>
        </w:p>
      </w:tc>
      <w:tc>
        <w:tcPr>
          <w:tcW w:w="1116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15CB069F" w14:textId="77777777" w:rsidR="00480BA0" w:rsidRPr="00BF12B5" w:rsidRDefault="00480BA0" w:rsidP="00480BA0">
          <w:pPr>
            <w:jc w:val="center"/>
            <w:rPr>
              <w:rFonts w:ascii="Arial" w:hAnsi="Arial" w:cs="Arial"/>
              <w:sz w:val="16"/>
              <w:szCs w:val="14"/>
            </w:rPr>
          </w:pPr>
          <w:r w:rsidRPr="00BF12B5">
            <w:rPr>
              <w:rFonts w:ascii="Arial" w:hAnsi="Arial" w:cs="Arial"/>
              <w:sz w:val="16"/>
              <w:szCs w:val="14"/>
            </w:rPr>
            <w:t>ADM-</w:t>
          </w:r>
          <w:r>
            <w:rPr>
              <w:rFonts w:ascii="Arial" w:hAnsi="Arial" w:cs="Arial"/>
              <w:sz w:val="16"/>
              <w:szCs w:val="14"/>
            </w:rPr>
            <w:t>IT</w:t>
          </w:r>
          <w:r w:rsidRPr="00BF12B5">
            <w:rPr>
              <w:rFonts w:ascii="Arial" w:hAnsi="Arial" w:cs="Arial"/>
              <w:sz w:val="16"/>
              <w:szCs w:val="14"/>
            </w:rPr>
            <w:t>-02</w:t>
          </w:r>
        </w:p>
      </w:tc>
      <w:tc>
        <w:tcPr>
          <w:tcW w:w="160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28C9C63F" w14:textId="77777777" w:rsidR="00480BA0" w:rsidRPr="00BF12B5" w:rsidRDefault="00480BA0" w:rsidP="00480BA0">
          <w:pPr>
            <w:jc w:val="center"/>
            <w:rPr>
              <w:rFonts w:ascii="Arial" w:hAnsi="Arial" w:cs="Arial"/>
              <w:sz w:val="16"/>
              <w:szCs w:val="14"/>
            </w:rPr>
          </w:pPr>
        </w:p>
      </w:tc>
      <w:tc>
        <w:tcPr>
          <w:tcW w:w="1645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5FC73979" w14:textId="77777777" w:rsidR="00480BA0" w:rsidRPr="00BF12B5" w:rsidRDefault="00480BA0" w:rsidP="00480BA0">
          <w:pPr>
            <w:jc w:val="center"/>
            <w:rPr>
              <w:rFonts w:ascii="Arial" w:hAnsi="Arial" w:cs="Arial"/>
              <w:sz w:val="16"/>
              <w:szCs w:val="14"/>
            </w:rPr>
          </w:pPr>
          <w:r w:rsidRPr="00BF12B5">
            <w:rPr>
              <w:rFonts w:ascii="Arial" w:hAnsi="Arial" w:cs="Arial"/>
              <w:sz w:val="16"/>
              <w:szCs w:val="14"/>
            </w:rPr>
            <w:t xml:space="preserve">Pág. </w:t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fldChar w:fldCharType="begin"/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instrText xml:space="preserve"> PAGE </w:instrText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fldChar w:fldCharType="separate"/>
          </w:r>
          <w:r w:rsidR="00FE73A8">
            <w:rPr>
              <w:rStyle w:val="Ttulo6Car"/>
              <w:rFonts w:ascii="Arial" w:hAnsi="Arial" w:cs="Arial"/>
              <w:noProof/>
              <w:sz w:val="16"/>
              <w:szCs w:val="14"/>
            </w:rPr>
            <w:t>2</w:t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fldChar w:fldCharType="end"/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t xml:space="preserve"> de </w:t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fldChar w:fldCharType="begin"/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instrText xml:space="preserve"> NUMPAGES </w:instrText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fldChar w:fldCharType="separate"/>
          </w:r>
          <w:r w:rsidR="00FE73A8">
            <w:rPr>
              <w:rStyle w:val="Ttulo6Car"/>
              <w:rFonts w:ascii="Arial" w:hAnsi="Arial" w:cs="Arial"/>
              <w:noProof/>
              <w:sz w:val="16"/>
              <w:szCs w:val="14"/>
            </w:rPr>
            <w:t>6</w:t>
          </w:r>
          <w:r w:rsidRPr="00BF12B5">
            <w:rPr>
              <w:rStyle w:val="Ttulo6Car"/>
              <w:rFonts w:ascii="Arial" w:hAnsi="Arial" w:cs="Arial"/>
              <w:sz w:val="16"/>
              <w:szCs w:val="14"/>
            </w:rPr>
            <w:fldChar w:fldCharType="end"/>
          </w:r>
        </w:p>
      </w:tc>
    </w:tr>
    <w:bookmarkEnd w:id="1"/>
  </w:tbl>
  <w:p w14:paraId="263C4AD8" w14:textId="77777777" w:rsidR="00480BA0" w:rsidRDefault="00480BA0" w:rsidP="00480BA0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3CBAF3" w14:textId="77777777" w:rsidR="004B5EE5" w:rsidRDefault="00C515C7">
    <w:pPr>
      <w:pStyle w:val="Encabezado"/>
    </w:pPr>
    <w:r>
      <w:rPr>
        <w:noProof/>
        <w:lang w:eastAsia="es-CO"/>
      </w:rPr>
      <w:pict w14:anchorId="1F22198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0705062" o:spid="_x0000_s2055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Recurso 4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031543"/>
    <w:multiLevelType w:val="multilevel"/>
    <w:tmpl w:val="BD76C9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2F7F0D"/>
    <w:multiLevelType w:val="hybridMultilevel"/>
    <w:tmpl w:val="C2EA3D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7D689F"/>
    <w:multiLevelType w:val="multilevel"/>
    <w:tmpl w:val="E648D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4F3F79"/>
    <w:multiLevelType w:val="multilevel"/>
    <w:tmpl w:val="89CE4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3022B3"/>
    <w:multiLevelType w:val="hybridMultilevel"/>
    <w:tmpl w:val="04F6B232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36A4A2E"/>
    <w:multiLevelType w:val="multilevel"/>
    <w:tmpl w:val="19A2D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D85244"/>
    <w:multiLevelType w:val="multilevel"/>
    <w:tmpl w:val="E648D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434561"/>
    <w:multiLevelType w:val="hybridMultilevel"/>
    <w:tmpl w:val="1750A53C"/>
    <w:lvl w:ilvl="0" w:tplc="98102648">
      <w:start w:val="1"/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C60465"/>
    <w:multiLevelType w:val="multilevel"/>
    <w:tmpl w:val="6680C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FC2DFB"/>
    <w:multiLevelType w:val="multilevel"/>
    <w:tmpl w:val="27D6A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4C277A"/>
    <w:multiLevelType w:val="multilevel"/>
    <w:tmpl w:val="825CA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56C47CD"/>
    <w:multiLevelType w:val="multilevel"/>
    <w:tmpl w:val="A2309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8E4B6D"/>
    <w:multiLevelType w:val="multilevel"/>
    <w:tmpl w:val="279C0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763C10"/>
    <w:multiLevelType w:val="multilevel"/>
    <w:tmpl w:val="F788A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D92855"/>
    <w:multiLevelType w:val="multilevel"/>
    <w:tmpl w:val="E648D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351EE7"/>
    <w:multiLevelType w:val="multilevel"/>
    <w:tmpl w:val="BA0E1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C292414"/>
    <w:multiLevelType w:val="multilevel"/>
    <w:tmpl w:val="B9F22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C422D9"/>
    <w:multiLevelType w:val="multilevel"/>
    <w:tmpl w:val="0DE08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F55008"/>
    <w:multiLevelType w:val="multilevel"/>
    <w:tmpl w:val="05201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4D69E0"/>
    <w:multiLevelType w:val="multilevel"/>
    <w:tmpl w:val="F7A28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E772DB"/>
    <w:multiLevelType w:val="multilevel"/>
    <w:tmpl w:val="2D687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12"/>
  </w:num>
  <w:num w:numId="4">
    <w:abstractNumId w:val="16"/>
  </w:num>
  <w:num w:numId="5">
    <w:abstractNumId w:val="15"/>
  </w:num>
  <w:num w:numId="6">
    <w:abstractNumId w:val="19"/>
  </w:num>
  <w:num w:numId="7">
    <w:abstractNumId w:val="9"/>
  </w:num>
  <w:num w:numId="8">
    <w:abstractNumId w:val="18"/>
  </w:num>
  <w:num w:numId="9">
    <w:abstractNumId w:val="5"/>
  </w:num>
  <w:num w:numId="10">
    <w:abstractNumId w:val="8"/>
  </w:num>
  <w:num w:numId="11">
    <w:abstractNumId w:val="11"/>
  </w:num>
  <w:num w:numId="12">
    <w:abstractNumId w:val="0"/>
  </w:num>
  <w:num w:numId="13">
    <w:abstractNumId w:val="17"/>
  </w:num>
  <w:num w:numId="14">
    <w:abstractNumId w:val="4"/>
  </w:num>
  <w:num w:numId="15">
    <w:abstractNumId w:val="13"/>
  </w:num>
  <w:num w:numId="16">
    <w:abstractNumId w:val="14"/>
  </w:num>
  <w:num w:numId="17">
    <w:abstractNumId w:val="20"/>
  </w:num>
  <w:num w:numId="18">
    <w:abstractNumId w:val="7"/>
  </w:num>
  <w:num w:numId="19">
    <w:abstractNumId w:val="1"/>
  </w:num>
  <w:num w:numId="20">
    <w:abstractNumId w:val="2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isplayBackgroundShape/>
  <w:embedTrueTypeFonts/>
  <w:embedSystem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AB8"/>
    <w:rsid w:val="00005DAC"/>
    <w:rsid w:val="000326F5"/>
    <w:rsid w:val="0004061C"/>
    <w:rsid w:val="00040FBC"/>
    <w:rsid w:val="0006051B"/>
    <w:rsid w:val="00064CCD"/>
    <w:rsid w:val="0011684C"/>
    <w:rsid w:val="001448E9"/>
    <w:rsid w:val="001564A2"/>
    <w:rsid w:val="0017177C"/>
    <w:rsid w:val="00191C1F"/>
    <w:rsid w:val="001A6193"/>
    <w:rsid w:val="002305E2"/>
    <w:rsid w:val="002517B1"/>
    <w:rsid w:val="00260594"/>
    <w:rsid w:val="002606F5"/>
    <w:rsid w:val="00266217"/>
    <w:rsid w:val="00273387"/>
    <w:rsid w:val="00280283"/>
    <w:rsid w:val="00287334"/>
    <w:rsid w:val="00287AF3"/>
    <w:rsid w:val="00293BF2"/>
    <w:rsid w:val="002B61EB"/>
    <w:rsid w:val="002D5E23"/>
    <w:rsid w:val="002F0832"/>
    <w:rsid w:val="002F66E5"/>
    <w:rsid w:val="00320AF0"/>
    <w:rsid w:val="003438FA"/>
    <w:rsid w:val="00345A0E"/>
    <w:rsid w:val="0036445C"/>
    <w:rsid w:val="003843B3"/>
    <w:rsid w:val="003C154D"/>
    <w:rsid w:val="003D1A34"/>
    <w:rsid w:val="00414567"/>
    <w:rsid w:val="004258C3"/>
    <w:rsid w:val="00480BA0"/>
    <w:rsid w:val="004819C4"/>
    <w:rsid w:val="004B5EE5"/>
    <w:rsid w:val="004B7743"/>
    <w:rsid w:val="0050240A"/>
    <w:rsid w:val="00514D3A"/>
    <w:rsid w:val="00520FED"/>
    <w:rsid w:val="00540C3B"/>
    <w:rsid w:val="005519F5"/>
    <w:rsid w:val="005655F4"/>
    <w:rsid w:val="00572146"/>
    <w:rsid w:val="005826E5"/>
    <w:rsid w:val="00587A95"/>
    <w:rsid w:val="005A454E"/>
    <w:rsid w:val="005B217D"/>
    <w:rsid w:val="005C084E"/>
    <w:rsid w:val="005C10B7"/>
    <w:rsid w:val="005C4910"/>
    <w:rsid w:val="00601A13"/>
    <w:rsid w:val="00684AB8"/>
    <w:rsid w:val="006D0D1F"/>
    <w:rsid w:val="007C6A33"/>
    <w:rsid w:val="007E5AC1"/>
    <w:rsid w:val="0087147F"/>
    <w:rsid w:val="00872198"/>
    <w:rsid w:val="00885D72"/>
    <w:rsid w:val="008E60B4"/>
    <w:rsid w:val="008F04C4"/>
    <w:rsid w:val="009146BD"/>
    <w:rsid w:val="0094009B"/>
    <w:rsid w:val="009E0DDA"/>
    <w:rsid w:val="00A02A1E"/>
    <w:rsid w:val="00A72F93"/>
    <w:rsid w:val="00AA1345"/>
    <w:rsid w:val="00AF0826"/>
    <w:rsid w:val="00B103F0"/>
    <w:rsid w:val="00B3580A"/>
    <w:rsid w:val="00B42E58"/>
    <w:rsid w:val="00B63E30"/>
    <w:rsid w:val="00BB39D5"/>
    <w:rsid w:val="00BC721D"/>
    <w:rsid w:val="00BD76DD"/>
    <w:rsid w:val="00C21BE6"/>
    <w:rsid w:val="00C27542"/>
    <w:rsid w:val="00C31C8A"/>
    <w:rsid w:val="00C515C7"/>
    <w:rsid w:val="00C62940"/>
    <w:rsid w:val="00C862FD"/>
    <w:rsid w:val="00CE59B2"/>
    <w:rsid w:val="00CE6D00"/>
    <w:rsid w:val="00D022C1"/>
    <w:rsid w:val="00D13DE3"/>
    <w:rsid w:val="00D13EA5"/>
    <w:rsid w:val="00D361D9"/>
    <w:rsid w:val="00D71E17"/>
    <w:rsid w:val="00D7712A"/>
    <w:rsid w:val="00D915E8"/>
    <w:rsid w:val="00D92500"/>
    <w:rsid w:val="00DA178C"/>
    <w:rsid w:val="00E57A49"/>
    <w:rsid w:val="00E7388A"/>
    <w:rsid w:val="00E80BD9"/>
    <w:rsid w:val="00E86F79"/>
    <w:rsid w:val="00E97DF8"/>
    <w:rsid w:val="00EA5EBD"/>
    <w:rsid w:val="00F545AD"/>
    <w:rsid w:val="00F61C0D"/>
    <w:rsid w:val="00F83472"/>
    <w:rsid w:val="00FA01F9"/>
    <w:rsid w:val="00FE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  <w14:docId w14:val="15E97B9B"/>
  <w15:chartTrackingRefBased/>
  <w15:docId w15:val="{548BADFC-965B-4B48-9F13-F39CD4272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FED"/>
  </w:style>
  <w:style w:type="paragraph" w:styleId="Ttulo2">
    <w:name w:val="heading 2"/>
    <w:basedOn w:val="Normal"/>
    <w:link w:val="Ttulo2Car"/>
    <w:uiPriority w:val="9"/>
    <w:qFormat/>
    <w:rsid w:val="005C084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Ttulo3">
    <w:name w:val="heading 3"/>
    <w:basedOn w:val="Normal"/>
    <w:link w:val="Ttulo3Car"/>
    <w:uiPriority w:val="9"/>
    <w:qFormat/>
    <w:rsid w:val="005C084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80BA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B5EE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B5EE5"/>
  </w:style>
  <w:style w:type="paragraph" w:styleId="Piedepgina">
    <w:name w:val="footer"/>
    <w:basedOn w:val="Normal"/>
    <w:link w:val="PiedepginaCar"/>
    <w:uiPriority w:val="99"/>
    <w:unhideWhenUsed/>
    <w:rsid w:val="004B5EE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B5EE5"/>
  </w:style>
  <w:style w:type="paragraph" w:styleId="Sinespaciado">
    <w:name w:val="No Spacing"/>
    <w:link w:val="SinespaciadoCar"/>
    <w:uiPriority w:val="1"/>
    <w:qFormat/>
    <w:rsid w:val="004B5EE5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B5EE5"/>
    <w:rPr>
      <w:rFonts w:eastAsiaTheme="minorEastAsia"/>
      <w:lang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5C084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5C084E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styleId="Textoennegrita">
    <w:name w:val="Strong"/>
    <w:basedOn w:val="Fuentedeprrafopredeter"/>
    <w:uiPriority w:val="22"/>
    <w:qFormat/>
    <w:rsid w:val="005C084E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5C084E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6051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293BF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802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0283"/>
    <w:rPr>
      <w:rFonts w:ascii="Segoe UI" w:hAnsi="Segoe UI" w:cs="Segoe UI"/>
      <w:sz w:val="18"/>
      <w:szCs w:val="1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80BA0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NormalWeb">
    <w:name w:val="Normal (Web)"/>
    <w:basedOn w:val="Normal"/>
    <w:uiPriority w:val="99"/>
    <w:unhideWhenUsed/>
    <w:rsid w:val="00DA17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DA178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8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7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06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copetrol.my.site.com/RegistroEventosHSE/s/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w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prendiz.it\AppData\Local\Microsoft\Windows\INetCache\Content.Outlook\J0IMW71H\plantilla%20word%20MERIDIAN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plantilla word MERIDIAN</Template>
  <TotalTime>1025</TotalTime>
  <Pages>7</Pages>
  <Words>708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Mateo Lopez Cifuentes</dc:creator>
  <cp:keywords/>
  <dc:description/>
  <cp:lastModifiedBy>Michael Ruiz</cp:lastModifiedBy>
  <cp:revision>78</cp:revision>
  <cp:lastPrinted>2025-04-03T22:21:00Z</cp:lastPrinted>
  <dcterms:created xsi:type="dcterms:W3CDTF">2025-04-02T16:41:00Z</dcterms:created>
  <dcterms:modified xsi:type="dcterms:W3CDTF">2025-07-03T13:27:00Z</dcterms:modified>
</cp:coreProperties>
</file>